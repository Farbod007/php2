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FB7C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5DF0A83F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0716FCCC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74CF268A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7319A0CD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1F44314B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757CC501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37DB7F88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0E748385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67F8629B" w14:textId="77777777" w:rsidR="002F0F22" w:rsidRPr="00165421" w:rsidRDefault="002F0F22" w:rsidP="00874AA1">
      <w:pPr>
        <w:pStyle w:val="Titel"/>
        <w:rPr>
          <w:rFonts w:ascii="Arial" w:hAnsi="Arial" w:cs="Arial"/>
        </w:rPr>
      </w:pPr>
    </w:p>
    <w:p w14:paraId="57833382" w14:textId="2E756056" w:rsidR="00076856" w:rsidRPr="00165421" w:rsidRDefault="002F0F22" w:rsidP="00874AA1">
      <w:pPr>
        <w:pStyle w:val="Titel"/>
        <w:rPr>
          <w:rFonts w:ascii="Arial" w:hAnsi="Arial" w:cs="Arial"/>
          <w:sz w:val="44"/>
          <w:szCs w:val="160"/>
        </w:rPr>
      </w:pPr>
      <w:r w:rsidRPr="00165421">
        <w:rPr>
          <w:rFonts w:ascii="Arial" w:hAnsi="Arial" w:cs="Arial"/>
          <w:sz w:val="44"/>
          <w:szCs w:val="160"/>
        </w:rPr>
        <w:t>A2 PHP</w:t>
      </w:r>
      <w:r w:rsidR="00721452" w:rsidRPr="00165421">
        <w:rPr>
          <w:rFonts w:ascii="Arial" w:hAnsi="Arial" w:cs="Arial"/>
          <w:sz w:val="44"/>
          <w:szCs w:val="160"/>
        </w:rPr>
        <w:t xml:space="preserve">/ D2 </w:t>
      </w:r>
      <w:r w:rsidR="00721452" w:rsidRPr="00165421">
        <w:rPr>
          <w:rFonts w:ascii="Arial" w:hAnsi="Arial" w:cs="Arial"/>
          <w:sz w:val="36"/>
          <w:szCs w:val="96"/>
        </w:rPr>
        <w:t>Project samen maken</w:t>
      </w:r>
    </w:p>
    <w:p w14:paraId="5F5BF338" w14:textId="1076E29A" w:rsidR="00076856" w:rsidRPr="00834DA0" w:rsidRDefault="00A40735" w:rsidP="00874AA1">
      <w:pPr>
        <w:pStyle w:val="Titel"/>
        <w:rPr>
          <w:rFonts w:ascii="Arial" w:hAnsi="Arial" w:cs="Arial"/>
          <w:sz w:val="32"/>
          <w:szCs w:val="72"/>
        </w:rPr>
      </w:pPr>
      <w:r w:rsidRPr="00834DA0">
        <w:rPr>
          <w:rFonts w:ascii="Arial" w:hAnsi="Arial" w:cs="Arial"/>
          <w:sz w:val="32"/>
          <w:szCs w:val="72"/>
        </w:rPr>
        <w:t>Door</w:t>
      </w:r>
      <w:r w:rsidR="00165421" w:rsidRPr="00834DA0">
        <w:rPr>
          <w:rFonts w:ascii="Arial" w:hAnsi="Arial" w:cs="Arial"/>
          <w:sz w:val="32"/>
          <w:szCs w:val="72"/>
        </w:rPr>
        <w:t xml:space="preserve"> Farbod Movasat en Hans Zwiep</w:t>
      </w:r>
    </w:p>
    <w:p w14:paraId="02DAE849" w14:textId="4F093D08" w:rsidR="002F0F22" w:rsidRPr="00165421" w:rsidRDefault="002F0F22">
      <w:pPr>
        <w:rPr>
          <w:rFonts w:ascii="Arial" w:eastAsiaTheme="majorEastAsia" w:hAnsi="Arial" w:cs="Arial"/>
          <w:b/>
          <w:sz w:val="28"/>
          <w:szCs w:val="32"/>
        </w:rPr>
      </w:pPr>
      <w:r w:rsidRPr="00165421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516270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98DD77" w14:textId="4DC4BBB9" w:rsidR="00C0353A" w:rsidRPr="00165421" w:rsidRDefault="00C0353A">
          <w:pPr>
            <w:pStyle w:val="Kopvaninhoudsopgave"/>
          </w:pPr>
          <w:r w:rsidRPr="00165421">
            <w:t>Inhoud</w:t>
          </w:r>
        </w:p>
        <w:p w14:paraId="79BC7369" w14:textId="38DCB5D4" w:rsidR="00C0353A" w:rsidRPr="00165421" w:rsidRDefault="00C0353A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r w:rsidRPr="00165421">
            <w:fldChar w:fldCharType="begin"/>
          </w:r>
          <w:r w:rsidRPr="00165421">
            <w:instrText xml:space="preserve"> TOC \o "1-3" \h \z \u </w:instrText>
          </w:r>
          <w:r w:rsidRPr="00165421">
            <w:fldChar w:fldCharType="separate"/>
          </w:r>
          <w:hyperlink w:anchor="_Toc127520214" w:history="1">
            <w:r w:rsidRPr="00165421">
              <w:rPr>
                <w:rStyle w:val="Hyperlink"/>
                <w:rFonts w:ascii="Arial" w:hAnsi="Arial" w:cs="Arial"/>
                <w:noProof/>
                <w:lang w:bidi="nl-NL"/>
              </w:rPr>
              <w:t>Overzicht van project:</w:t>
            </w:r>
            <w:r w:rsidRPr="00165421">
              <w:rPr>
                <w:noProof/>
                <w:webHidden/>
              </w:rPr>
              <w:tab/>
            </w:r>
            <w:r w:rsidRPr="00165421">
              <w:rPr>
                <w:noProof/>
                <w:webHidden/>
              </w:rPr>
              <w:fldChar w:fldCharType="begin"/>
            </w:r>
            <w:r w:rsidRPr="00165421">
              <w:rPr>
                <w:noProof/>
                <w:webHidden/>
              </w:rPr>
              <w:instrText xml:space="preserve"> PAGEREF _Toc127520214 \h </w:instrText>
            </w:r>
            <w:r w:rsidRPr="00165421">
              <w:rPr>
                <w:noProof/>
                <w:webHidden/>
              </w:rPr>
            </w:r>
            <w:r w:rsidRPr="00165421">
              <w:rPr>
                <w:noProof/>
                <w:webHidden/>
              </w:rPr>
              <w:fldChar w:fldCharType="separate"/>
            </w:r>
            <w:r w:rsidRPr="00165421">
              <w:rPr>
                <w:noProof/>
                <w:webHidden/>
              </w:rPr>
              <w:t>2</w:t>
            </w:r>
            <w:r w:rsidRPr="00165421">
              <w:rPr>
                <w:noProof/>
                <w:webHidden/>
              </w:rPr>
              <w:fldChar w:fldCharType="end"/>
            </w:r>
          </w:hyperlink>
        </w:p>
        <w:p w14:paraId="4DA48299" w14:textId="0EDF3EDE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5" w:history="1">
            <w:r w:rsidR="00C0353A" w:rsidRPr="00165421">
              <w:rPr>
                <w:rStyle w:val="Hyperlink"/>
                <w:rFonts w:ascii="Arial" w:hAnsi="Arial" w:cs="Arial"/>
                <w:noProof/>
                <w:lang w:bidi="nl-NL"/>
              </w:rPr>
              <w:t>Doelstellingen: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_Toc127520215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2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3B33005F" w14:textId="1DE26731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6" w:history="1">
            <w:r w:rsidR="00C0353A" w:rsidRPr="00165421">
              <w:rPr>
                <w:rStyle w:val="Hyperlink"/>
                <w:rFonts w:ascii="Arial" w:hAnsi="Arial" w:cs="Arial"/>
                <w:noProof/>
                <w:lang w:bidi="nl-NL"/>
              </w:rPr>
              <w:t>Vereisten/taken: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_Toc127520216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2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2EA21FB8" w14:textId="0CA2B884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7" w:history="1">
            <w:r w:rsidR="00C0353A" w:rsidRPr="00165421">
              <w:rPr>
                <w:rStyle w:val="Hyperlink"/>
                <w:rFonts w:ascii="Arial" w:hAnsi="Arial" w:cs="Arial"/>
                <w:noProof/>
              </w:rPr>
              <w:t>Aantekeningen/ Onderzoek: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_Toc127520217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5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1CA79C34" w14:textId="1C3795A8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8" w:history="1">
            <w:r w:rsidR="00C0353A" w:rsidRPr="00165421">
              <w:rPr>
                <w:rStyle w:val="Hyperlink"/>
                <w:rFonts w:ascii="Arial" w:hAnsi="Arial" w:cs="Arial"/>
                <w:noProof/>
              </w:rPr>
              <w:t>Stappenplan: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_Toc127520218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5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65203FDE" w14:textId="452367EF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19" w:history="1">
            <w:r w:rsidR="00C0353A" w:rsidRPr="00165421">
              <w:rPr>
                <w:rStyle w:val="Hyperlink"/>
                <w:rFonts w:ascii="Arial" w:hAnsi="Arial" w:cs="Arial"/>
                <w:noProof/>
              </w:rPr>
              <w:t>Samenvatting: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_Toc127520219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5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213F24B5" w14:textId="7F3FA662" w:rsidR="00C0353A" w:rsidRPr="00165421" w:rsidRDefault="00000000">
          <w:pPr>
            <w:pStyle w:val="Inhopg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7520220" w:history="1">
            <w:r w:rsidR="00C0353A" w:rsidRPr="00165421">
              <w:rPr>
                <w:rStyle w:val="Hyperlink"/>
                <w:rFonts w:ascii="Arial" w:hAnsi="Arial" w:cs="Arial"/>
                <w:noProof/>
              </w:rPr>
              <w:t>Koppelingen:</w:t>
            </w:r>
            <w:r w:rsidR="00C0353A" w:rsidRPr="00165421">
              <w:rPr>
                <w:noProof/>
                <w:webHidden/>
              </w:rPr>
              <w:tab/>
            </w:r>
            <w:r w:rsidR="00C0353A" w:rsidRPr="00165421">
              <w:rPr>
                <w:noProof/>
                <w:webHidden/>
              </w:rPr>
              <w:fldChar w:fldCharType="begin"/>
            </w:r>
            <w:r w:rsidR="00C0353A" w:rsidRPr="00165421">
              <w:rPr>
                <w:noProof/>
                <w:webHidden/>
              </w:rPr>
              <w:instrText xml:space="preserve"> PAGEREF _Toc127520220 \h </w:instrText>
            </w:r>
            <w:r w:rsidR="00C0353A" w:rsidRPr="00165421">
              <w:rPr>
                <w:noProof/>
                <w:webHidden/>
              </w:rPr>
            </w:r>
            <w:r w:rsidR="00C0353A" w:rsidRPr="00165421">
              <w:rPr>
                <w:noProof/>
                <w:webHidden/>
              </w:rPr>
              <w:fldChar w:fldCharType="separate"/>
            </w:r>
            <w:r w:rsidR="00C0353A" w:rsidRPr="00165421">
              <w:rPr>
                <w:noProof/>
                <w:webHidden/>
              </w:rPr>
              <w:t>5</w:t>
            </w:r>
            <w:r w:rsidR="00C0353A" w:rsidRPr="00165421">
              <w:rPr>
                <w:noProof/>
                <w:webHidden/>
              </w:rPr>
              <w:fldChar w:fldCharType="end"/>
            </w:r>
          </w:hyperlink>
        </w:p>
        <w:p w14:paraId="4574F479" w14:textId="47DEEA06" w:rsidR="00C0353A" w:rsidRPr="00165421" w:rsidRDefault="00C0353A">
          <w:r w:rsidRPr="00165421">
            <w:rPr>
              <w:b/>
              <w:bCs/>
            </w:rPr>
            <w:fldChar w:fldCharType="end"/>
          </w:r>
        </w:p>
      </w:sdtContent>
    </w:sdt>
    <w:p w14:paraId="1B2C8CCB" w14:textId="77777777" w:rsidR="00AF0F81" w:rsidRPr="00165421" w:rsidRDefault="00AF0F81">
      <w:pPr>
        <w:rPr>
          <w:rFonts w:ascii="Arial" w:hAnsi="Arial" w:cs="Arial"/>
        </w:rPr>
      </w:pPr>
    </w:p>
    <w:p w14:paraId="16C16CC9" w14:textId="07B08D62" w:rsidR="00AF0F81" w:rsidRPr="00165421" w:rsidRDefault="00AF0F81">
      <w:pPr>
        <w:rPr>
          <w:rFonts w:ascii="Arial" w:eastAsiaTheme="majorEastAsia" w:hAnsi="Arial" w:cs="Arial"/>
          <w:b/>
          <w:sz w:val="28"/>
          <w:szCs w:val="32"/>
        </w:rPr>
      </w:pPr>
      <w:r w:rsidRPr="00165421">
        <w:rPr>
          <w:rFonts w:ascii="Arial" w:hAnsi="Arial" w:cs="Arial"/>
        </w:rPr>
        <w:br w:type="page"/>
      </w:r>
    </w:p>
    <w:bookmarkStart w:id="0" w:name="_Toc127520214"/>
    <w:p w14:paraId="6938CEED" w14:textId="77777777" w:rsidR="000B0DF8" w:rsidRPr="00165421" w:rsidRDefault="00000000" w:rsidP="000B0DF8">
      <w:pPr>
        <w:pStyle w:val="Kop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Overzicht van project:"/>
          <w:tag w:val="Overzicht van project:"/>
          <w:id w:val="-231312045"/>
          <w:placeholder>
            <w:docPart w:val="FCE9520EC1D94D98975DB6DBA88D2030"/>
          </w:placeholder>
          <w:temporary/>
          <w:showingPlcHdr/>
          <w15:appearance w15:val="hidden"/>
        </w:sdtPr>
        <w:sdtContent>
          <w:r w:rsidR="000B0DF8" w:rsidRPr="00165421">
            <w:rPr>
              <w:rFonts w:ascii="Arial" w:hAnsi="Arial" w:cs="Arial"/>
              <w:lang w:bidi="nl-NL"/>
            </w:rPr>
            <w:t>Overzicht van project:</w:t>
          </w:r>
        </w:sdtContent>
      </w:sdt>
      <w:bookmarkEnd w:id="0"/>
    </w:p>
    <w:p w14:paraId="4367597A" w14:textId="77777777" w:rsidR="000B0DF8" w:rsidRPr="00165421" w:rsidRDefault="000B0DF8" w:rsidP="000B0DF8">
      <w:pPr>
        <w:rPr>
          <w:rFonts w:ascii="Arial" w:hAnsi="Arial" w:cs="Arial"/>
        </w:rPr>
      </w:pPr>
      <w:r w:rsidRPr="00165421">
        <w:rPr>
          <w:rFonts w:ascii="Arial" w:hAnsi="Arial" w:cs="Arial"/>
        </w:rPr>
        <w:t>Het maken en verantwoorden van technische beslissingen voor het project/ eindproduct zodat functionele eisen en wensen gehaald gaan worden. Verder moet er een calculator geprogrammeerd worden en een expressie functie test.</w:t>
      </w:r>
    </w:p>
    <w:bookmarkStart w:id="1" w:name="_Toc127520215"/>
    <w:p w14:paraId="6EE06F11" w14:textId="77777777" w:rsidR="000B0DF8" w:rsidRPr="00165421" w:rsidRDefault="00000000" w:rsidP="000B0DF8">
      <w:pPr>
        <w:pStyle w:val="Kop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Doelstellingen:"/>
          <w:tag w:val="Doelstellingen:"/>
          <w:id w:val="-63415929"/>
          <w:placeholder>
            <w:docPart w:val="CBDECE1A398E4DB8B18FF0FCF0A42733"/>
          </w:placeholder>
          <w:temporary/>
          <w:showingPlcHdr/>
          <w15:appearance w15:val="hidden"/>
        </w:sdtPr>
        <w:sdtContent>
          <w:r w:rsidR="000B0DF8" w:rsidRPr="00165421">
            <w:rPr>
              <w:rFonts w:ascii="Arial" w:hAnsi="Arial" w:cs="Arial"/>
              <w:lang w:bidi="nl-NL"/>
            </w:rPr>
            <w:t>Doelstellingen:</w:t>
          </w:r>
        </w:sdtContent>
      </w:sdt>
      <w:bookmarkEnd w:id="1"/>
    </w:p>
    <w:p w14:paraId="3311BF89" w14:textId="77777777" w:rsidR="000B0DF8" w:rsidRPr="00165421" w:rsidRDefault="000B0DF8" w:rsidP="000B0DF8">
      <w:pPr>
        <w:pStyle w:val="Lijstopsomteken"/>
        <w:rPr>
          <w:rFonts w:ascii="Arial" w:hAnsi="Arial" w:cs="Arial"/>
        </w:rPr>
      </w:pPr>
      <w:r w:rsidRPr="00165421">
        <w:rPr>
          <w:rFonts w:ascii="Arial" w:hAnsi="Arial" w:cs="Arial"/>
        </w:rPr>
        <w:t>Leren hoe je goed samen werkt doormiddel van git en github.com</w:t>
      </w:r>
    </w:p>
    <w:p w14:paraId="4AEDB506" w14:textId="77777777" w:rsidR="000B0DF8" w:rsidRPr="00165421" w:rsidRDefault="000B0DF8" w:rsidP="000B0DF8">
      <w:pPr>
        <w:pStyle w:val="Lijstopsomteken"/>
        <w:rPr>
          <w:rFonts w:ascii="Arial" w:hAnsi="Arial" w:cs="Arial"/>
        </w:rPr>
      </w:pPr>
      <w:r w:rsidRPr="00165421">
        <w:rPr>
          <w:rFonts w:ascii="Arial" w:hAnsi="Arial" w:cs="Arial"/>
        </w:rPr>
        <w:t>Een calculator schrijven in PHP</w:t>
      </w:r>
    </w:p>
    <w:p w14:paraId="1C46813F" w14:textId="77777777" w:rsidR="000B0DF8" w:rsidRPr="00165421" w:rsidRDefault="000B0DF8" w:rsidP="000B0DF8">
      <w:pPr>
        <w:pStyle w:val="Lijstopsomteken"/>
        <w:rPr>
          <w:rFonts w:ascii="Arial" w:hAnsi="Arial" w:cs="Arial"/>
        </w:rPr>
      </w:pPr>
      <w:r w:rsidRPr="00165421">
        <w:rPr>
          <w:rFonts w:ascii="Arial" w:hAnsi="Arial" w:cs="Arial"/>
        </w:rPr>
        <w:t>Een methode schrijven die reguliere expressies kan testen</w:t>
      </w:r>
    </w:p>
    <w:p w14:paraId="57D90E19" w14:textId="77777777" w:rsidR="000B0DF8" w:rsidRPr="00165421" w:rsidRDefault="000B0DF8" w:rsidP="000B0DF8">
      <w:pPr>
        <w:pStyle w:val="Lijstopsomteken"/>
        <w:rPr>
          <w:rFonts w:ascii="Arial" w:hAnsi="Arial" w:cs="Arial"/>
        </w:rPr>
      </w:pPr>
      <w:r w:rsidRPr="00165421">
        <w:rPr>
          <w:rFonts w:ascii="Arial" w:hAnsi="Arial" w:cs="Arial"/>
        </w:rPr>
        <w:t>Een recursieve methode die willekeurige tafels laat zien t/m X10</w:t>
      </w:r>
    </w:p>
    <w:bookmarkStart w:id="2" w:name="_Toc127520216"/>
    <w:p w14:paraId="3CFEC879" w14:textId="77777777" w:rsidR="000B0DF8" w:rsidRPr="00165421" w:rsidRDefault="00000000" w:rsidP="000B0DF8">
      <w:pPr>
        <w:pStyle w:val="Kop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Vereisten/taken:"/>
          <w:tag w:val="Vereisten/taken:"/>
          <w:id w:val="1725405758"/>
          <w:placeholder>
            <w:docPart w:val="B5334CF97BD445BC88055D66F043B9AF"/>
          </w:placeholder>
          <w:temporary/>
          <w:showingPlcHdr/>
          <w15:appearance w15:val="hidden"/>
        </w:sdtPr>
        <w:sdtContent>
          <w:r w:rsidR="000B0DF8" w:rsidRPr="00165421">
            <w:rPr>
              <w:rFonts w:ascii="Arial" w:hAnsi="Arial" w:cs="Arial"/>
              <w:lang w:bidi="nl-NL"/>
            </w:rPr>
            <w:t>Vereisten/taken:</w:t>
          </w:r>
        </w:sdtContent>
      </w:sdt>
      <w:bookmarkEnd w:id="2"/>
    </w:p>
    <w:p w14:paraId="155D994F" w14:textId="77777777" w:rsidR="000B0DF8" w:rsidRPr="00165421" w:rsidRDefault="000B0DF8" w:rsidP="000B0DF8">
      <w:pPr>
        <w:pStyle w:val="Normaal-inspringen"/>
        <w:rPr>
          <w:rFonts w:ascii="Arial" w:hAnsi="Arial" w:cs="Arial"/>
        </w:rPr>
      </w:pPr>
      <w:r w:rsidRPr="00165421">
        <w:rPr>
          <w:rFonts w:ascii="Arial" w:hAnsi="Arial" w:cs="Arial"/>
        </w:rPr>
        <w:t>Documentatie schrijven</w:t>
      </w:r>
    </w:p>
    <w:p w14:paraId="42CF2CE3" w14:textId="77777777" w:rsidR="000B0DF8" w:rsidRPr="00165421" w:rsidRDefault="000B0DF8" w:rsidP="000B0DF8">
      <w:pPr>
        <w:pStyle w:val="Normaal-inspringen"/>
        <w:rPr>
          <w:rFonts w:ascii="Arial" w:hAnsi="Arial" w:cs="Arial"/>
        </w:rPr>
      </w:pPr>
      <w:r w:rsidRPr="00165421">
        <w:rPr>
          <w:rFonts w:ascii="Arial" w:hAnsi="Arial" w:cs="Arial"/>
        </w:rPr>
        <w:t>Calculator programmeren in PHP</w:t>
      </w:r>
    </w:p>
    <w:p w14:paraId="20F9DB5B" w14:textId="77777777" w:rsidR="000B0DF8" w:rsidRPr="00165421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165421">
        <w:rPr>
          <w:rFonts w:ascii="Arial" w:hAnsi="Arial" w:cs="Arial"/>
        </w:rPr>
        <w:t>Optellen</w:t>
      </w:r>
    </w:p>
    <w:p w14:paraId="2C60F233" w14:textId="77777777" w:rsidR="000B0DF8" w:rsidRPr="00165421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165421">
        <w:rPr>
          <w:rFonts w:ascii="Arial" w:hAnsi="Arial" w:cs="Arial"/>
        </w:rPr>
        <w:t>Aftrekken</w:t>
      </w:r>
    </w:p>
    <w:p w14:paraId="1E385496" w14:textId="77777777" w:rsidR="000B0DF8" w:rsidRPr="00165421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165421">
        <w:rPr>
          <w:rFonts w:ascii="Arial" w:hAnsi="Arial" w:cs="Arial"/>
        </w:rPr>
        <w:t>Delen</w:t>
      </w:r>
    </w:p>
    <w:p w14:paraId="7211D1F6" w14:textId="77777777" w:rsidR="000B0DF8" w:rsidRPr="00165421" w:rsidRDefault="000B0DF8" w:rsidP="000B0DF8">
      <w:pPr>
        <w:pStyle w:val="Normaal-inspringen"/>
        <w:numPr>
          <w:ilvl w:val="0"/>
          <w:numId w:val="5"/>
        </w:numPr>
        <w:rPr>
          <w:rFonts w:ascii="Arial" w:hAnsi="Arial" w:cs="Arial"/>
        </w:rPr>
      </w:pPr>
      <w:r w:rsidRPr="00165421">
        <w:rPr>
          <w:rFonts w:ascii="Arial" w:hAnsi="Arial" w:cs="Arial"/>
        </w:rPr>
        <w:t>Vermenigvuldigen</w:t>
      </w:r>
    </w:p>
    <w:p w14:paraId="30B0B18B" w14:textId="77777777" w:rsidR="000B0DF8" w:rsidRPr="00165421" w:rsidRDefault="000B0DF8" w:rsidP="000B0DF8">
      <w:pPr>
        <w:pStyle w:val="Normaal-inspringen"/>
        <w:rPr>
          <w:rFonts w:ascii="Arial" w:hAnsi="Arial" w:cs="Arial"/>
        </w:rPr>
      </w:pPr>
      <w:r w:rsidRPr="00165421">
        <w:rPr>
          <w:rFonts w:ascii="Arial" w:hAnsi="Arial" w:cs="Arial"/>
        </w:rPr>
        <w:t>Methode die reguliere expressies kan testen</w:t>
      </w:r>
    </w:p>
    <w:p w14:paraId="0597FFFC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alleen alfabetisch</w:t>
      </w:r>
    </w:p>
    <w:p w14:paraId="33441BE6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alleen numeriek</w:t>
      </w:r>
    </w:p>
    <w:p w14:paraId="56EF069E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Nederlandse postcode check</w:t>
      </w:r>
    </w:p>
    <w:p w14:paraId="2ADDC0DA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Nederland mobiel nummer check</w:t>
      </w:r>
    </w:p>
    <w:p w14:paraId="183C42CA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alleen “man” of “vrouw”</w:t>
      </w:r>
    </w:p>
    <w:p w14:paraId="5ADAFFD2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een geldig email adres</w:t>
      </w:r>
    </w:p>
    <w:p w14:paraId="1E94FD39" w14:textId="77777777" w:rsidR="000B0DF8" w:rsidRPr="00165421" w:rsidRDefault="000B0DF8" w:rsidP="000B0DF8">
      <w:pPr>
        <w:pStyle w:val="Normaal-inspringen"/>
        <w:numPr>
          <w:ilvl w:val="0"/>
          <w:numId w:val="8"/>
        </w:numPr>
        <w:rPr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Is een variabele een adres (alfabetisch opgevolgd door numeriek)</w:t>
      </w:r>
    </w:p>
    <w:p w14:paraId="54C336B1" w14:textId="77777777" w:rsidR="000B0DF8" w:rsidRPr="00165421" w:rsidRDefault="000B0DF8" w:rsidP="000B0DF8">
      <w:pPr>
        <w:pStyle w:val="Normaal-inspringen"/>
        <w:rPr>
          <w:rFonts w:ascii="Arial" w:hAnsi="Arial" w:cs="Arial"/>
        </w:rPr>
      </w:pPr>
      <w:r w:rsidRPr="00165421">
        <w:rPr>
          <w:rFonts w:ascii="Arial" w:hAnsi="Arial" w:cs="Arial"/>
        </w:rPr>
        <w:t>Recursieve methode die willekeurige tafels weergeeft.</w:t>
      </w:r>
    </w:p>
    <w:p w14:paraId="60160CF9" w14:textId="77777777" w:rsidR="000B0DF8" w:rsidRPr="00165421" w:rsidRDefault="000B0DF8" w:rsidP="000B0DF8">
      <w:pPr>
        <w:pStyle w:val="Normaal-inspringen"/>
        <w:numPr>
          <w:ilvl w:val="0"/>
          <w:numId w:val="9"/>
        </w:num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t>De gebruiker moet via een formulier aangeven welke tafel hij/zij wil zien.</w:t>
      </w:r>
    </w:p>
    <w:p w14:paraId="48FCA325" w14:textId="77777777" w:rsidR="000B0DF8" w:rsidRPr="00165421" w:rsidRDefault="000B0DF8" w:rsidP="000B0DF8">
      <w:pPr>
        <w:rPr>
          <w:rStyle w:val="markedcontent"/>
          <w:rFonts w:ascii="Arial" w:hAnsi="Arial" w:cs="Arial"/>
        </w:rPr>
      </w:pPr>
      <w:r w:rsidRPr="00165421">
        <w:rPr>
          <w:rStyle w:val="markedcontent"/>
          <w:rFonts w:ascii="Arial" w:hAnsi="Arial" w:cs="Aria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09"/>
        <w:gridCol w:w="1697"/>
        <w:gridCol w:w="1631"/>
        <w:gridCol w:w="1098"/>
        <w:gridCol w:w="1684"/>
        <w:gridCol w:w="1697"/>
      </w:tblGrid>
      <w:tr w:rsidR="00767646" w:rsidRPr="00165421" w14:paraId="37EADD20" w14:textId="77777777" w:rsidTr="004D6770">
        <w:tc>
          <w:tcPr>
            <w:tcW w:w="1209" w:type="dxa"/>
          </w:tcPr>
          <w:p w14:paraId="3C79A50A" w14:textId="77777777" w:rsidR="00683588" w:rsidRPr="00165421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697" w:type="dxa"/>
          </w:tcPr>
          <w:p w14:paraId="21BD4CCC" w14:textId="62544C7E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Ma</w:t>
            </w:r>
          </w:p>
        </w:tc>
        <w:tc>
          <w:tcPr>
            <w:tcW w:w="1631" w:type="dxa"/>
          </w:tcPr>
          <w:p w14:paraId="7637F19E" w14:textId="54AC9AAC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Di</w:t>
            </w:r>
          </w:p>
        </w:tc>
        <w:tc>
          <w:tcPr>
            <w:tcW w:w="1098" w:type="dxa"/>
          </w:tcPr>
          <w:p w14:paraId="5B3D2D7D" w14:textId="06A1C317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Wo</w:t>
            </w:r>
          </w:p>
        </w:tc>
        <w:tc>
          <w:tcPr>
            <w:tcW w:w="1684" w:type="dxa"/>
          </w:tcPr>
          <w:p w14:paraId="5506EE40" w14:textId="75617EF6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Do</w:t>
            </w:r>
          </w:p>
        </w:tc>
        <w:tc>
          <w:tcPr>
            <w:tcW w:w="1697" w:type="dxa"/>
          </w:tcPr>
          <w:p w14:paraId="05EEDEED" w14:textId="73883EC9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Vrij</w:t>
            </w:r>
          </w:p>
        </w:tc>
      </w:tr>
      <w:tr w:rsidR="00767646" w:rsidRPr="00165421" w14:paraId="056BCE01" w14:textId="77777777" w:rsidTr="004D6770">
        <w:trPr>
          <w:trHeight w:val="2399"/>
        </w:trPr>
        <w:tc>
          <w:tcPr>
            <w:tcW w:w="1209" w:type="dxa"/>
          </w:tcPr>
          <w:p w14:paraId="69ED206E" w14:textId="23ECADBF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1</w:t>
            </w:r>
          </w:p>
        </w:tc>
        <w:tc>
          <w:tcPr>
            <w:tcW w:w="1697" w:type="dxa"/>
          </w:tcPr>
          <w:p w14:paraId="3EF099A2" w14:textId="151963A9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D2</w:t>
            </w:r>
          </w:p>
        </w:tc>
        <w:tc>
          <w:tcPr>
            <w:tcW w:w="1631" w:type="dxa"/>
          </w:tcPr>
          <w:p w14:paraId="5528AF55" w14:textId="75797280" w:rsidR="00683588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  <w:p w14:paraId="2F42A25C" w14:textId="31243597" w:rsidR="00B03F61" w:rsidRPr="00B03F61" w:rsidRDefault="00B03F61" w:rsidP="00B03F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8" w:type="dxa"/>
          </w:tcPr>
          <w:p w14:paraId="2A5B7A57" w14:textId="77777777" w:rsidR="00683588" w:rsidRPr="00165421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12712A0F" w14:textId="0122DA7A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697" w:type="dxa"/>
          </w:tcPr>
          <w:p w14:paraId="1A673BBF" w14:textId="2C936CC8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767646" w:rsidRPr="00165421" w14:paraId="77CF1FD9" w14:textId="77777777" w:rsidTr="004D6770">
        <w:trPr>
          <w:trHeight w:val="2673"/>
        </w:trPr>
        <w:tc>
          <w:tcPr>
            <w:tcW w:w="1209" w:type="dxa"/>
          </w:tcPr>
          <w:p w14:paraId="6E5EA730" w14:textId="6D1E5F55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2</w:t>
            </w:r>
          </w:p>
        </w:tc>
        <w:tc>
          <w:tcPr>
            <w:tcW w:w="1697" w:type="dxa"/>
          </w:tcPr>
          <w:p w14:paraId="13CAB802" w14:textId="49377948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631" w:type="dxa"/>
          </w:tcPr>
          <w:p w14:paraId="6301EEAE" w14:textId="2E179237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098" w:type="dxa"/>
          </w:tcPr>
          <w:p w14:paraId="5C2E6DC3" w14:textId="49C877B1" w:rsidR="00683588" w:rsidRPr="00165421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7C35C8E6" w14:textId="7191AA15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697" w:type="dxa"/>
          </w:tcPr>
          <w:p w14:paraId="36691172" w14:textId="5E0A4EEC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767646" w:rsidRPr="00165421" w14:paraId="40EF309E" w14:textId="77777777" w:rsidTr="004D6770">
        <w:trPr>
          <w:trHeight w:val="2541"/>
        </w:trPr>
        <w:tc>
          <w:tcPr>
            <w:tcW w:w="1209" w:type="dxa"/>
          </w:tcPr>
          <w:p w14:paraId="1415490D" w14:textId="5E121AB3" w:rsidR="00683588" w:rsidRPr="00165421" w:rsidRDefault="00683588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3</w:t>
            </w:r>
          </w:p>
        </w:tc>
        <w:tc>
          <w:tcPr>
            <w:tcW w:w="1697" w:type="dxa"/>
          </w:tcPr>
          <w:p w14:paraId="6005B513" w14:textId="084DC0D7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  <w:tc>
          <w:tcPr>
            <w:tcW w:w="1631" w:type="dxa"/>
          </w:tcPr>
          <w:p w14:paraId="560093CF" w14:textId="7EED7D7E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Oefenen opdrachten</w:t>
            </w:r>
          </w:p>
        </w:tc>
        <w:tc>
          <w:tcPr>
            <w:tcW w:w="1098" w:type="dxa"/>
          </w:tcPr>
          <w:p w14:paraId="6F335A57" w14:textId="77777777" w:rsidR="00683588" w:rsidRPr="00165421" w:rsidRDefault="00683588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40FD17DA" w14:textId="77777777" w:rsidR="00683588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Eindopdracht A</w:t>
            </w:r>
          </w:p>
          <w:p w14:paraId="201DBC42" w14:textId="024F89FD" w:rsidR="00B03F61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Farbod </w:t>
            </w:r>
            <w:r w:rsidR="00767646">
              <w:rPr>
                <w:rFonts w:ascii="Arial" w:hAnsi="Arial" w:cs="Arial"/>
              </w:rPr>
              <w:t>en Hans</w:t>
            </w:r>
          </w:p>
        </w:tc>
        <w:tc>
          <w:tcPr>
            <w:tcW w:w="1697" w:type="dxa"/>
          </w:tcPr>
          <w:p w14:paraId="2FCC052C" w14:textId="6AB9A3B5" w:rsidR="00683588" w:rsidRPr="00165421" w:rsidRDefault="00B03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</w:t>
            </w:r>
            <w:r w:rsidR="00767646">
              <w:rPr>
                <w:rFonts w:ascii="Arial" w:hAnsi="Arial" w:cs="Arial"/>
              </w:rPr>
              <w:t xml:space="preserve"> Documentatie</w:t>
            </w:r>
          </w:p>
        </w:tc>
      </w:tr>
      <w:tr w:rsidR="004D6770" w:rsidRPr="004D6770" w14:paraId="70689951" w14:textId="77777777" w:rsidTr="004D6770">
        <w:trPr>
          <w:trHeight w:val="2393"/>
        </w:trPr>
        <w:tc>
          <w:tcPr>
            <w:tcW w:w="1209" w:type="dxa"/>
          </w:tcPr>
          <w:p w14:paraId="105821AD" w14:textId="4161C011" w:rsidR="004D6770" w:rsidRPr="00165421" w:rsidRDefault="004D6770" w:rsidP="004D6770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4</w:t>
            </w:r>
          </w:p>
        </w:tc>
        <w:tc>
          <w:tcPr>
            <w:tcW w:w="1697" w:type="dxa"/>
          </w:tcPr>
          <w:p w14:paraId="3328E9C0" w14:textId="7EE9B53E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Documentatie en SCRUM</w:t>
            </w:r>
          </w:p>
        </w:tc>
        <w:tc>
          <w:tcPr>
            <w:tcW w:w="1631" w:type="dxa"/>
          </w:tcPr>
          <w:p w14:paraId="439C481C" w14:textId="6E3AE158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PHP A2 Eindopdracht </w:t>
            </w:r>
            <w:r w:rsidR="00143845">
              <w:rPr>
                <w:rFonts w:ascii="Arial" w:hAnsi="Arial" w:cs="Arial"/>
              </w:rPr>
              <w:t>B reguliere expressie test</w:t>
            </w:r>
          </w:p>
        </w:tc>
        <w:tc>
          <w:tcPr>
            <w:tcW w:w="1098" w:type="dxa"/>
          </w:tcPr>
          <w:p w14:paraId="5D874073" w14:textId="77777777" w:rsidR="004D6770" w:rsidRPr="00165421" w:rsidRDefault="004D6770" w:rsidP="004D6770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28C0534C" w14:textId="0006A1C1" w:rsidR="004D6770" w:rsidRPr="004D6770" w:rsidRDefault="004D6770" w:rsidP="004D6770">
            <w:pPr>
              <w:rPr>
                <w:rFonts w:ascii="Arial" w:hAnsi="Arial" w:cs="Arial"/>
              </w:rPr>
            </w:pPr>
            <w:r w:rsidRPr="004D6770">
              <w:rPr>
                <w:rFonts w:ascii="Arial" w:hAnsi="Arial" w:cs="Arial"/>
              </w:rPr>
              <w:t>PHP A2 Eind</w:t>
            </w:r>
            <w:r>
              <w:rPr>
                <w:rFonts w:ascii="Arial" w:hAnsi="Arial" w:cs="Arial"/>
              </w:rPr>
              <w:t>o</w:t>
            </w:r>
            <w:r w:rsidRPr="004D6770">
              <w:rPr>
                <w:rFonts w:ascii="Arial" w:hAnsi="Arial" w:cs="Arial"/>
              </w:rPr>
              <w:t xml:space="preserve">pdracht </w:t>
            </w:r>
            <w:r w:rsidR="00143845">
              <w:rPr>
                <w:rFonts w:ascii="Arial" w:hAnsi="Arial" w:cs="Arial"/>
              </w:rPr>
              <w:t>B reguliere expressie test</w:t>
            </w:r>
          </w:p>
        </w:tc>
        <w:tc>
          <w:tcPr>
            <w:tcW w:w="1697" w:type="dxa"/>
          </w:tcPr>
          <w:p w14:paraId="48EACD68" w14:textId="1B464318" w:rsidR="00143845" w:rsidRPr="004D6770" w:rsidRDefault="004D6770" w:rsidP="00143845">
            <w:pPr>
              <w:rPr>
                <w:rFonts w:ascii="Arial" w:hAnsi="Arial" w:cs="Arial"/>
              </w:rPr>
            </w:pPr>
            <w:r w:rsidRPr="004D6770">
              <w:rPr>
                <w:rFonts w:ascii="Arial" w:hAnsi="Arial" w:cs="Arial"/>
              </w:rPr>
              <w:t>PHP A2 Eind</w:t>
            </w:r>
            <w:r>
              <w:rPr>
                <w:rFonts w:ascii="Arial" w:hAnsi="Arial" w:cs="Arial"/>
              </w:rPr>
              <w:t>o</w:t>
            </w:r>
            <w:r w:rsidRPr="004D6770">
              <w:rPr>
                <w:rFonts w:ascii="Arial" w:hAnsi="Arial" w:cs="Arial"/>
              </w:rPr>
              <w:t xml:space="preserve">pdracht </w:t>
            </w:r>
            <w:r w:rsidR="00143845">
              <w:rPr>
                <w:rFonts w:ascii="Arial" w:hAnsi="Arial" w:cs="Arial"/>
              </w:rPr>
              <w:t>B reguliere expressie test</w:t>
            </w:r>
          </w:p>
          <w:p w14:paraId="75484414" w14:textId="7D14A8A0" w:rsidR="004D6770" w:rsidRPr="004D6770" w:rsidRDefault="004D6770" w:rsidP="004D6770">
            <w:pPr>
              <w:rPr>
                <w:rFonts w:ascii="Arial" w:hAnsi="Arial" w:cs="Arial"/>
              </w:rPr>
            </w:pPr>
          </w:p>
        </w:tc>
      </w:tr>
      <w:tr w:rsidR="004D6770" w:rsidRPr="00165421" w14:paraId="64A5C671" w14:textId="77777777" w:rsidTr="004D6770">
        <w:trPr>
          <w:trHeight w:val="2414"/>
        </w:trPr>
        <w:tc>
          <w:tcPr>
            <w:tcW w:w="1209" w:type="dxa"/>
          </w:tcPr>
          <w:p w14:paraId="371A3A37" w14:textId="6634918E" w:rsidR="004D6770" w:rsidRPr="00165421" w:rsidRDefault="004D6770" w:rsidP="004D6770">
            <w:pPr>
              <w:rPr>
                <w:rFonts w:ascii="Arial" w:hAnsi="Arial" w:cs="Arial"/>
              </w:rPr>
            </w:pPr>
            <w:r w:rsidRPr="00165421">
              <w:rPr>
                <w:rFonts w:ascii="Arial" w:hAnsi="Arial" w:cs="Arial"/>
              </w:rPr>
              <w:t>Week 5</w:t>
            </w:r>
          </w:p>
        </w:tc>
        <w:tc>
          <w:tcPr>
            <w:tcW w:w="1697" w:type="dxa"/>
          </w:tcPr>
          <w:p w14:paraId="77CEA18C" w14:textId="580C0349" w:rsidR="004D6770" w:rsidRPr="00D8374A" w:rsidRDefault="004D6770" w:rsidP="004D6770">
            <w:pPr>
              <w:rPr>
                <w:rFonts w:ascii="Arial" w:hAnsi="Arial" w:cs="Arial"/>
                <w:lang w:val="en-US"/>
              </w:rPr>
            </w:pPr>
            <w:r w:rsidRPr="00D8374A">
              <w:rPr>
                <w:rFonts w:ascii="Arial" w:hAnsi="Arial" w:cs="Arial"/>
                <w:lang w:val="en-US"/>
              </w:rPr>
              <w:t xml:space="preserve">PHP A2 </w:t>
            </w:r>
            <w:r>
              <w:rPr>
                <w:rFonts w:ascii="Arial" w:hAnsi="Arial" w:cs="Arial"/>
              </w:rPr>
              <w:t xml:space="preserve">Eindopdracht </w:t>
            </w:r>
            <w:r w:rsidR="00D8374A">
              <w:rPr>
                <w:rFonts w:ascii="Arial" w:hAnsi="Arial" w:cs="Arial"/>
              </w:rPr>
              <w:t>C</w:t>
            </w:r>
          </w:p>
        </w:tc>
        <w:tc>
          <w:tcPr>
            <w:tcW w:w="1631" w:type="dxa"/>
          </w:tcPr>
          <w:p w14:paraId="4D187211" w14:textId="0C78DE8B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PHP A2 Eindopdracht </w:t>
            </w:r>
            <w:r w:rsidR="00D8374A">
              <w:rPr>
                <w:rFonts w:ascii="Arial" w:hAnsi="Arial" w:cs="Arial"/>
              </w:rPr>
              <w:t>C</w:t>
            </w:r>
          </w:p>
        </w:tc>
        <w:tc>
          <w:tcPr>
            <w:tcW w:w="1098" w:type="dxa"/>
          </w:tcPr>
          <w:p w14:paraId="3DDCD9E8" w14:textId="77777777" w:rsidR="004D6770" w:rsidRPr="00165421" w:rsidRDefault="004D6770" w:rsidP="004D6770">
            <w:pPr>
              <w:rPr>
                <w:rFonts w:ascii="Arial" w:hAnsi="Arial" w:cs="Arial"/>
              </w:rPr>
            </w:pPr>
          </w:p>
        </w:tc>
        <w:tc>
          <w:tcPr>
            <w:tcW w:w="1684" w:type="dxa"/>
          </w:tcPr>
          <w:p w14:paraId="5CA06A0D" w14:textId="0342E084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Eindopdracht C</w:t>
            </w:r>
          </w:p>
        </w:tc>
        <w:tc>
          <w:tcPr>
            <w:tcW w:w="1697" w:type="dxa"/>
          </w:tcPr>
          <w:p w14:paraId="11116D96" w14:textId="5C14C4C0" w:rsidR="004D6770" w:rsidRPr="00165421" w:rsidRDefault="004D6770" w:rsidP="004D6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 A2 Eindopdracht C</w:t>
            </w:r>
          </w:p>
        </w:tc>
      </w:tr>
    </w:tbl>
    <w:p w14:paraId="48628C63" w14:textId="51578FA3" w:rsidR="00AF0F81" w:rsidRPr="00165421" w:rsidRDefault="00AF0F81">
      <w:pPr>
        <w:rPr>
          <w:rFonts w:ascii="Arial" w:eastAsiaTheme="majorEastAsia" w:hAnsi="Arial" w:cs="Arial"/>
          <w:b/>
          <w:sz w:val="28"/>
          <w:szCs w:val="32"/>
        </w:rPr>
      </w:pPr>
      <w:r w:rsidRPr="00165421">
        <w:rPr>
          <w:rFonts w:ascii="Arial" w:hAnsi="Arial" w:cs="Arial"/>
        </w:rPr>
        <w:br w:type="page"/>
      </w:r>
    </w:p>
    <w:p w14:paraId="35B6851A" w14:textId="0A7F1558" w:rsidR="00563FE4" w:rsidRPr="00165421" w:rsidRDefault="00FE51DB" w:rsidP="00874AA1">
      <w:pPr>
        <w:pStyle w:val="Kop1"/>
        <w:rPr>
          <w:rFonts w:ascii="Arial" w:hAnsi="Arial" w:cs="Arial"/>
        </w:rPr>
      </w:pPr>
      <w:bookmarkStart w:id="3" w:name="_Toc127520217"/>
      <w:r w:rsidRPr="00165421">
        <w:rPr>
          <w:rFonts w:ascii="Arial" w:hAnsi="Arial" w:cs="Arial"/>
        </w:rPr>
        <w:lastRenderedPageBreak/>
        <w:t>Aantekeningen/ Onderzoek</w:t>
      </w:r>
      <w:r w:rsidR="007D0568" w:rsidRPr="00165421">
        <w:rPr>
          <w:rFonts w:ascii="Arial" w:hAnsi="Arial" w:cs="Arial"/>
        </w:rPr>
        <w:t>:</w:t>
      </w:r>
      <w:bookmarkEnd w:id="3"/>
    </w:p>
    <w:p w14:paraId="26602E25" w14:textId="6E3AE880" w:rsidR="00432A3E" w:rsidRPr="00165421" w:rsidRDefault="00432A3E" w:rsidP="005725F0">
      <w:pPr>
        <w:rPr>
          <w:rFonts w:ascii="Arial" w:hAnsi="Arial" w:cs="Arial"/>
        </w:rPr>
      </w:pPr>
    </w:p>
    <w:p w14:paraId="52D70A1E" w14:textId="32D8AE79" w:rsidR="00563FE4" w:rsidRPr="00165421" w:rsidRDefault="00763ED4" w:rsidP="00874AA1">
      <w:pPr>
        <w:pStyle w:val="Kop1"/>
        <w:rPr>
          <w:rFonts w:ascii="Arial" w:hAnsi="Arial" w:cs="Arial"/>
        </w:rPr>
      </w:pPr>
      <w:bookmarkStart w:id="4" w:name="_Toc127520219"/>
      <w:r w:rsidRPr="00165421">
        <w:rPr>
          <w:rFonts w:ascii="Arial" w:hAnsi="Arial" w:cs="Arial"/>
        </w:rPr>
        <w:t>Samenvatting</w:t>
      </w:r>
      <w:r w:rsidR="007D0568" w:rsidRPr="00165421">
        <w:rPr>
          <w:rFonts w:ascii="Arial" w:hAnsi="Arial" w:cs="Arial"/>
        </w:rPr>
        <w:t>:</w:t>
      </w:r>
      <w:bookmarkEnd w:id="4"/>
    </w:p>
    <w:p w14:paraId="1EABFA71" w14:textId="19CAFE75" w:rsidR="00563FE4" w:rsidRPr="00165421" w:rsidRDefault="000162B4" w:rsidP="00874AA1">
      <w:pPr>
        <w:rPr>
          <w:rFonts w:ascii="Arial" w:hAnsi="Arial" w:cs="Arial"/>
        </w:rPr>
      </w:pPr>
      <w:r>
        <w:rPr>
          <w:rFonts w:ascii="Arial" w:hAnsi="Arial" w:cs="Arial"/>
        </w:rPr>
        <w:t>We moeten drie Eindopdrachten maken voor PHP A2 Calculator maken, reguliere expressies test en Tafels.</w:t>
      </w:r>
    </w:p>
    <w:p w14:paraId="46B376D9" w14:textId="4051A49B" w:rsidR="00563FE4" w:rsidRPr="00165421" w:rsidRDefault="00FE51DB" w:rsidP="00874AA1">
      <w:pPr>
        <w:pStyle w:val="Kop1"/>
        <w:rPr>
          <w:rFonts w:ascii="Arial" w:hAnsi="Arial" w:cs="Arial"/>
        </w:rPr>
      </w:pPr>
      <w:bookmarkStart w:id="5" w:name="_Toc127520220"/>
      <w:r w:rsidRPr="00165421">
        <w:rPr>
          <w:rFonts w:ascii="Arial" w:hAnsi="Arial" w:cs="Arial"/>
        </w:rPr>
        <w:t>Koppelingen:</w:t>
      </w:r>
      <w:bookmarkEnd w:id="5"/>
    </w:p>
    <w:p w14:paraId="6DE34CB4" w14:textId="0D9A2450" w:rsidR="00044941" w:rsidRPr="00165421" w:rsidRDefault="00763ED4" w:rsidP="00874AA1">
      <w:pPr>
        <w:rPr>
          <w:rFonts w:ascii="Arial" w:hAnsi="Arial" w:cs="Arial"/>
        </w:rPr>
      </w:pPr>
      <w:proofErr w:type="gramStart"/>
      <w:r w:rsidRPr="00165421">
        <w:rPr>
          <w:rFonts w:ascii="Arial" w:hAnsi="Arial" w:cs="Arial"/>
        </w:rPr>
        <w:t>https://github.com/Farbod007/php2</w:t>
      </w:r>
      <w:proofErr w:type="gramEnd"/>
    </w:p>
    <w:sectPr w:rsidR="00044941" w:rsidRPr="00165421" w:rsidSect="008E1D8B">
      <w:footerReference w:type="default" r:id="rId11"/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61EE4" w14:textId="77777777" w:rsidR="00F93714" w:rsidRDefault="00F93714" w:rsidP="00524988">
      <w:pPr>
        <w:spacing w:after="0" w:line="240" w:lineRule="auto"/>
      </w:pPr>
      <w:r>
        <w:separator/>
      </w:r>
    </w:p>
  </w:endnote>
  <w:endnote w:type="continuationSeparator" w:id="0">
    <w:p w14:paraId="0307AEC5" w14:textId="77777777" w:rsidR="00F93714" w:rsidRDefault="00F93714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FFBBC" w14:textId="77777777" w:rsidR="00AF0F81" w:rsidRDefault="00AF0F81">
    <w:pPr>
      <w:pStyle w:val="Voettekst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2599F74" w14:textId="77777777" w:rsidR="00AF0F81" w:rsidRDefault="00AF0F8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1973F" w14:textId="77777777" w:rsidR="00F93714" w:rsidRDefault="00F93714" w:rsidP="00524988">
      <w:pPr>
        <w:spacing w:after="0" w:line="240" w:lineRule="auto"/>
      </w:pPr>
      <w:r>
        <w:separator/>
      </w:r>
    </w:p>
  </w:footnote>
  <w:footnote w:type="continuationSeparator" w:id="0">
    <w:p w14:paraId="3860D269" w14:textId="77777777" w:rsidR="00F93714" w:rsidRDefault="00F93714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2B54E5"/>
    <w:multiLevelType w:val="hybridMultilevel"/>
    <w:tmpl w:val="37E01E6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0B42A6"/>
    <w:multiLevelType w:val="hybridMultilevel"/>
    <w:tmpl w:val="1782288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548B"/>
    <w:multiLevelType w:val="hybridMultilevel"/>
    <w:tmpl w:val="5CA0C14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C874D2"/>
    <w:multiLevelType w:val="hybridMultilevel"/>
    <w:tmpl w:val="F0AEC86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D1261"/>
    <w:multiLevelType w:val="hybridMultilevel"/>
    <w:tmpl w:val="A9E2CFE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93944">
    <w:abstractNumId w:val="8"/>
  </w:num>
  <w:num w:numId="2" w16cid:durableId="1313409599">
    <w:abstractNumId w:val="6"/>
  </w:num>
  <w:num w:numId="3" w16cid:durableId="2076470437">
    <w:abstractNumId w:val="3"/>
  </w:num>
  <w:num w:numId="4" w16cid:durableId="669797727">
    <w:abstractNumId w:val="0"/>
  </w:num>
  <w:num w:numId="5" w16cid:durableId="2064407800">
    <w:abstractNumId w:val="7"/>
  </w:num>
  <w:num w:numId="6" w16cid:durableId="1881045391">
    <w:abstractNumId w:val="2"/>
  </w:num>
  <w:num w:numId="7" w16cid:durableId="240334325">
    <w:abstractNumId w:val="5"/>
  </w:num>
  <w:num w:numId="8" w16cid:durableId="1918829929">
    <w:abstractNumId w:val="4"/>
  </w:num>
  <w:num w:numId="9" w16cid:durableId="2066636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4A"/>
    <w:rsid w:val="00007F32"/>
    <w:rsid w:val="000162B4"/>
    <w:rsid w:val="000213DA"/>
    <w:rsid w:val="00044941"/>
    <w:rsid w:val="00076856"/>
    <w:rsid w:val="00097C80"/>
    <w:rsid w:val="000B0DF8"/>
    <w:rsid w:val="000F7F40"/>
    <w:rsid w:val="00115B55"/>
    <w:rsid w:val="00143845"/>
    <w:rsid w:val="00151A42"/>
    <w:rsid w:val="00165421"/>
    <w:rsid w:val="00186914"/>
    <w:rsid w:val="001E3ADA"/>
    <w:rsid w:val="002261A4"/>
    <w:rsid w:val="00273261"/>
    <w:rsid w:val="002B45EA"/>
    <w:rsid w:val="002B76BC"/>
    <w:rsid w:val="002F0F22"/>
    <w:rsid w:val="002F1EA7"/>
    <w:rsid w:val="003169C1"/>
    <w:rsid w:val="003F3951"/>
    <w:rsid w:val="00432A3E"/>
    <w:rsid w:val="00454237"/>
    <w:rsid w:val="00481FAD"/>
    <w:rsid w:val="00483FFD"/>
    <w:rsid w:val="004D3983"/>
    <w:rsid w:val="004D6770"/>
    <w:rsid w:val="005244D5"/>
    <w:rsid w:val="00524988"/>
    <w:rsid w:val="00563FE4"/>
    <w:rsid w:val="005725F0"/>
    <w:rsid w:val="005733DE"/>
    <w:rsid w:val="00575138"/>
    <w:rsid w:val="00575C9D"/>
    <w:rsid w:val="005854E9"/>
    <w:rsid w:val="00616D4A"/>
    <w:rsid w:val="00635D86"/>
    <w:rsid w:val="0067178B"/>
    <w:rsid w:val="0067652C"/>
    <w:rsid w:val="00683588"/>
    <w:rsid w:val="006B193E"/>
    <w:rsid w:val="00721452"/>
    <w:rsid w:val="00763ED4"/>
    <w:rsid w:val="00767646"/>
    <w:rsid w:val="00782830"/>
    <w:rsid w:val="00783197"/>
    <w:rsid w:val="00794CB8"/>
    <w:rsid w:val="007D0568"/>
    <w:rsid w:val="007D0CB5"/>
    <w:rsid w:val="00834DA0"/>
    <w:rsid w:val="008528C4"/>
    <w:rsid w:val="0087281E"/>
    <w:rsid w:val="00874AA1"/>
    <w:rsid w:val="00875B2E"/>
    <w:rsid w:val="008E1D8B"/>
    <w:rsid w:val="008F0975"/>
    <w:rsid w:val="00902E16"/>
    <w:rsid w:val="0090458D"/>
    <w:rsid w:val="0093278A"/>
    <w:rsid w:val="00A40735"/>
    <w:rsid w:val="00AF0F81"/>
    <w:rsid w:val="00B03F61"/>
    <w:rsid w:val="00BE2E97"/>
    <w:rsid w:val="00C0353A"/>
    <w:rsid w:val="00C44CD4"/>
    <w:rsid w:val="00C5489B"/>
    <w:rsid w:val="00D111B5"/>
    <w:rsid w:val="00D8374A"/>
    <w:rsid w:val="00DE35FD"/>
    <w:rsid w:val="00E35576"/>
    <w:rsid w:val="00F04287"/>
    <w:rsid w:val="00F30680"/>
    <w:rsid w:val="00F73626"/>
    <w:rsid w:val="00F93714"/>
    <w:rsid w:val="00FA6F20"/>
    <w:rsid w:val="00FE51DB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109454"/>
  <w15:chartTrackingRefBased/>
  <w15:docId w15:val="{5DE9FB18-FAAC-43E3-BE7F-9DEF105D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74AA1"/>
  </w:style>
  <w:style w:type="paragraph" w:styleId="Kop1">
    <w:name w:val="heading 1"/>
    <w:basedOn w:val="Standaard"/>
    <w:link w:val="Kop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opsomteken">
    <w:name w:val="List Bullet"/>
    <w:basedOn w:val="Standaard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el">
    <w:name w:val="Title"/>
    <w:basedOn w:val="Standaard"/>
    <w:next w:val="Standaard"/>
    <w:link w:val="Titel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4AA1"/>
  </w:style>
  <w:style w:type="paragraph" w:styleId="Voettekst">
    <w:name w:val="footer"/>
    <w:basedOn w:val="Standaard"/>
    <w:link w:val="Voettekst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4AA1"/>
  </w:style>
  <w:style w:type="character" w:styleId="Tekstvantijdelijkeaanduiding">
    <w:name w:val="Placeholder Text"/>
    <w:basedOn w:val="Standaardalinea-lettertype"/>
    <w:uiPriority w:val="99"/>
    <w:semiHidden/>
    <w:rsid w:val="00874AA1"/>
    <w:rPr>
      <w:color w:val="808080"/>
    </w:rPr>
  </w:style>
  <w:style w:type="paragraph" w:customStyle="1" w:styleId="Normaal-inspringen">
    <w:name w:val="Normaal - inspringen"/>
    <w:basedOn w:val="Standaard"/>
    <w:uiPriority w:val="12"/>
    <w:qFormat/>
    <w:rsid w:val="00874AA1"/>
    <w:pPr>
      <w:ind w:left="720"/>
      <w:contextualSpacing/>
    </w:pPr>
  </w:style>
  <w:style w:type="character" w:customStyle="1" w:styleId="markedcontent">
    <w:name w:val="markedcontent"/>
    <w:basedOn w:val="Standaardalinea-lettertype"/>
    <w:rsid w:val="00902E16"/>
  </w:style>
  <w:style w:type="paragraph" w:styleId="Kopvaninhoudsopgave">
    <w:name w:val="TOC Heading"/>
    <w:basedOn w:val="Kop1"/>
    <w:next w:val="Standaard"/>
    <w:uiPriority w:val="39"/>
    <w:unhideWhenUsed/>
    <w:qFormat/>
    <w:rsid w:val="00C0353A"/>
    <w:pPr>
      <w:spacing w:before="240" w:after="0"/>
      <w:contextualSpacing w:val="0"/>
      <w:outlineLvl w:val="9"/>
    </w:pPr>
    <w:rPr>
      <w:b w:val="0"/>
      <w:color w:val="2F5496" w:themeColor="accent1" w:themeShade="BF"/>
      <w:sz w:val="32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C0353A"/>
    <w:pPr>
      <w:spacing w:after="100"/>
      <w:ind w:left="220"/>
    </w:pPr>
    <w:rPr>
      <w:rFonts w:eastAsiaTheme="minorEastAsia"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0353A"/>
    <w:pPr>
      <w:spacing w:after="100"/>
    </w:pPr>
    <w:rPr>
      <w:rFonts w:eastAsiaTheme="minorEastAsia"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C0353A"/>
    <w:pPr>
      <w:spacing w:after="100"/>
      <w:ind w:left="440"/>
    </w:pPr>
    <w:rPr>
      <w:rFonts w:eastAsiaTheme="minorEastAsia" w:cs="Times New Roman"/>
      <w:sz w:val="22"/>
      <w:szCs w:val="22"/>
      <w:lang w:eastAsia="nl-NL"/>
    </w:rPr>
  </w:style>
  <w:style w:type="character" w:styleId="Hyperlink">
    <w:name w:val="Hyperlink"/>
    <w:basedOn w:val="Standaardalinea-lettertype"/>
    <w:uiPriority w:val="99"/>
    <w:unhideWhenUsed/>
    <w:rsid w:val="00C0353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93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wie\AppData\Roaming\Microsoft\Templates\Leren%20op%20projectbas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E9520EC1D94D98975DB6DBA88D20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47EB11-ECC1-4923-BEE2-0BBA20F29021}"/>
      </w:docPartPr>
      <w:docPartBody>
        <w:p w:rsidR="004D0DD3" w:rsidRDefault="00A219D6" w:rsidP="00A219D6">
          <w:pPr>
            <w:pStyle w:val="FCE9520EC1D94D98975DB6DBA88D2030"/>
          </w:pPr>
          <w:r w:rsidRPr="00874AA1">
            <w:rPr>
              <w:lang w:bidi="nl-NL"/>
            </w:rPr>
            <w:t>Overzicht van project:</w:t>
          </w:r>
        </w:p>
      </w:docPartBody>
    </w:docPart>
    <w:docPart>
      <w:docPartPr>
        <w:name w:val="CBDECE1A398E4DB8B18FF0FCF0A4273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F75BEE-2ED4-4B64-B488-71BF1FE10E6A}"/>
      </w:docPartPr>
      <w:docPartBody>
        <w:p w:rsidR="004D0DD3" w:rsidRDefault="00A219D6" w:rsidP="00A219D6">
          <w:pPr>
            <w:pStyle w:val="CBDECE1A398E4DB8B18FF0FCF0A42733"/>
          </w:pPr>
          <w:r w:rsidRPr="00874AA1">
            <w:rPr>
              <w:lang w:bidi="nl-NL"/>
            </w:rPr>
            <w:t>Doelstellingen:</w:t>
          </w:r>
        </w:p>
      </w:docPartBody>
    </w:docPart>
    <w:docPart>
      <w:docPartPr>
        <w:name w:val="B5334CF97BD445BC88055D66F043B9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1773D5C-435E-41A6-9151-173871796442}"/>
      </w:docPartPr>
      <w:docPartBody>
        <w:p w:rsidR="004D0DD3" w:rsidRDefault="00A219D6" w:rsidP="00A219D6">
          <w:pPr>
            <w:pStyle w:val="B5334CF97BD445BC88055D66F043B9AF"/>
          </w:pPr>
          <w:r w:rsidRPr="00874AA1">
            <w:rPr>
              <w:lang w:bidi="nl-NL"/>
            </w:rPr>
            <w:t>Vereisten/taken: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D6"/>
    <w:rsid w:val="004B5959"/>
    <w:rsid w:val="004D0DD3"/>
    <w:rsid w:val="00A219D6"/>
    <w:rsid w:val="00B65F8B"/>
    <w:rsid w:val="00C7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CE9520EC1D94D98975DB6DBA88D2030">
    <w:name w:val="FCE9520EC1D94D98975DB6DBA88D2030"/>
    <w:rsid w:val="00A219D6"/>
  </w:style>
  <w:style w:type="paragraph" w:customStyle="1" w:styleId="CBDECE1A398E4DB8B18FF0FCF0A42733">
    <w:name w:val="CBDECE1A398E4DB8B18FF0FCF0A42733"/>
    <w:rsid w:val="00A219D6"/>
  </w:style>
  <w:style w:type="paragraph" w:customStyle="1" w:styleId="B5334CF97BD445BC88055D66F043B9AF">
    <w:name w:val="B5334CF97BD445BC88055D66F043B9AF"/>
    <w:rsid w:val="00A219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8F907B6-CFD2-406E-A03B-2A8695B51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Leren op projectbasis.dotx</Template>
  <TotalTime>5</TotalTime>
  <Pages>5</Pages>
  <Words>362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Zwiep</dc:creator>
  <cp:keywords/>
  <dc:description/>
  <cp:lastModifiedBy>Zwiep, Hans</cp:lastModifiedBy>
  <cp:revision>4</cp:revision>
  <dcterms:created xsi:type="dcterms:W3CDTF">2023-02-20T08:01:00Z</dcterms:created>
  <dcterms:modified xsi:type="dcterms:W3CDTF">2023-02-21T07:50:00Z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