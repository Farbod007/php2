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FB7C" w14:textId="77777777" w:rsidR="002F0F22" w:rsidRPr="007D0568" w:rsidRDefault="002F0F22" w:rsidP="00874AA1">
      <w:pPr>
        <w:pStyle w:val="Titel"/>
        <w:rPr>
          <w:rFonts w:ascii="Arial" w:hAnsi="Arial" w:cs="Arial"/>
        </w:rPr>
      </w:pPr>
    </w:p>
    <w:p w14:paraId="5DF0A83F" w14:textId="77777777" w:rsidR="002F0F22" w:rsidRPr="007D0568" w:rsidRDefault="002F0F22" w:rsidP="00874AA1">
      <w:pPr>
        <w:pStyle w:val="Titel"/>
        <w:rPr>
          <w:rFonts w:ascii="Arial" w:hAnsi="Arial" w:cs="Arial"/>
        </w:rPr>
      </w:pPr>
    </w:p>
    <w:p w14:paraId="0716FCCC" w14:textId="77777777" w:rsidR="002F0F22" w:rsidRPr="007D0568" w:rsidRDefault="002F0F22" w:rsidP="00874AA1">
      <w:pPr>
        <w:pStyle w:val="Titel"/>
        <w:rPr>
          <w:rFonts w:ascii="Arial" w:hAnsi="Arial" w:cs="Arial"/>
        </w:rPr>
      </w:pPr>
    </w:p>
    <w:p w14:paraId="74CF268A" w14:textId="77777777" w:rsidR="002F0F22" w:rsidRPr="007D0568" w:rsidRDefault="002F0F22" w:rsidP="00874AA1">
      <w:pPr>
        <w:pStyle w:val="Titel"/>
        <w:rPr>
          <w:rFonts w:ascii="Arial" w:hAnsi="Arial" w:cs="Arial"/>
        </w:rPr>
      </w:pPr>
    </w:p>
    <w:p w14:paraId="7319A0CD" w14:textId="77777777" w:rsidR="002F0F22" w:rsidRPr="007D0568" w:rsidRDefault="002F0F22" w:rsidP="00874AA1">
      <w:pPr>
        <w:pStyle w:val="Titel"/>
        <w:rPr>
          <w:rFonts w:ascii="Arial" w:hAnsi="Arial" w:cs="Arial"/>
        </w:rPr>
      </w:pPr>
    </w:p>
    <w:p w14:paraId="1F44314B" w14:textId="77777777" w:rsidR="002F0F22" w:rsidRPr="007D0568" w:rsidRDefault="002F0F22" w:rsidP="00874AA1">
      <w:pPr>
        <w:pStyle w:val="Titel"/>
        <w:rPr>
          <w:rFonts w:ascii="Arial" w:hAnsi="Arial" w:cs="Arial"/>
        </w:rPr>
      </w:pPr>
    </w:p>
    <w:p w14:paraId="757CC501" w14:textId="77777777" w:rsidR="002F0F22" w:rsidRPr="007D0568" w:rsidRDefault="002F0F22" w:rsidP="00874AA1">
      <w:pPr>
        <w:pStyle w:val="Titel"/>
        <w:rPr>
          <w:rFonts w:ascii="Arial" w:hAnsi="Arial" w:cs="Arial"/>
        </w:rPr>
      </w:pPr>
    </w:p>
    <w:p w14:paraId="37DB7F88" w14:textId="77777777" w:rsidR="002F0F22" w:rsidRPr="007D0568" w:rsidRDefault="002F0F22" w:rsidP="00874AA1">
      <w:pPr>
        <w:pStyle w:val="Titel"/>
        <w:rPr>
          <w:rFonts w:ascii="Arial" w:hAnsi="Arial" w:cs="Arial"/>
        </w:rPr>
      </w:pPr>
    </w:p>
    <w:p w14:paraId="0E748385" w14:textId="77777777" w:rsidR="002F0F22" w:rsidRPr="007D0568" w:rsidRDefault="002F0F22" w:rsidP="00874AA1">
      <w:pPr>
        <w:pStyle w:val="Titel"/>
        <w:rPr>
          <w:rFonts w:ascii="Arial" w:hAnsi="Arial" w:cs="Arial"/>
        </w:rPr>
      </w:pPr>
    </w:p>
    <w:p w14:paraId="67F8629B" w14:textId="77777777" w:rsidR="002F0F22" w:rsidRPr="007D0568" w:rsidRDefault="002F0F22" w:rsidP="00874AA1">
      <w:pPr>
        <w:pStyle w:val="Titel"/>
        <w:rPr>
          <w:rFonts w:ascii="Arial" w:hAnsi="Arial" w:cs="Arial"/>
        </w:rPr>
      </w:pPr>
    </w:p>
    <w:p w14:paraId="57833382" w14:textId="2E756056" w:rsidR="00076856" w:rsidRPr="007D0568" w:rsidRDefault="002F0F22" w:rsidP="00874AA1">
      <w:pPr>
        <w:pStyle w:val="Titel"/>
        <w:rPr>
          <w:rFonts w:ascii="Arial" w:hAnsi="Arial" w:cs="Arial"/>
          <w:sz w:val="44"/>
          <w:szCs w:val="160"/>
        </w:rPr>
      </w:pPr>
      <w:r w:rsidRPr="007D0568">
        <w:rPr>
          <w:rFonts w:ascii="Arial" w:hAnsi="Arial" w:cs="Arial"/>
          <w:sz w:val="44"/>
          <w:szCs w:val="160"/>
        </w:rPr>
        <w:t>A2 PHP</w:t>
      </w:r>
      <w:r w:rsidR="00721452" w:rsidRPr="007D0568">
        <w:rPr>
          <w:rFonts w:ascii="Arial" w:hAnsi="Arial" w:cs="Arial"/>
          <w:sz w:val="44"/>
          <w:szCs w:val="160"/>
        </w:rPr>
        <w:t xml:space="preserve">/ D2 </w:t>
      </w:r>
      <w:r w:rsidR="00721452" w:rsidRPr="007D0568">
        <w:rPr>
          <w:rFonts w:ascii="Arial" w:hAnsi="Arial" w:cs="Arial"/>
          <w:sz w:val="36"/>
          <w:szCs w:val="96"/>
        </w:rPr>
        <w:t>Project samen maken</w:t>
      </w:r>
    </w:p>
    <w:p w14:paraId="5F5BF338" w14:textId="4F3FD216" w:rsidR="00076856" w:rsidRPr="007D0568" w:rsidRDefault="00721452" w:rsidP="00874AA1">
      <w:pPr>
        <w:pStyle w:val="Titel"/>
        <w:rPr>
          <w:rFonts w:ascii="Arial" w:hAnsi="Arial" w:cs="Arial"/>
          <w:sz w:val="36"/>
          <w:szCs w:val="96"/>
        </w:rPr>
      </w:pPr>
      <w:r w:rsidRPr="007D0568">
        <w:rPr>
          <w:rFonts w:ascii="Arial" w:hAnsi="Arial" w:cs="Arial"/>
          <w:sz w:val="36"/>
          <w:szCs w:val="96"/>
        </w:rPr>
        <w:t>Calculator en reguliere expressies test</w:t>
      </w:r>
    </w:p>
    <w:p w14:paraId="02DAE849" w14:textId="77777777" w:rsidR="002F0F22" w:rsidRPr="007D0568" w:rsidRDefault="002F0F22">
      <w:pPr>
        <w:rPr>
          <w:rFonts w:ascii="Arial" w:eastAsiaTheme="majorEastAsia" w:hAnsi="Arial" w:cs="Arial"/>
          <w:b/>
          <w:sz w:val="28"/>
          <w:szCs w:val="32"/>
          <w:lang w:val="en-US"/>
        </w:rPr>
      </w:pPr>
      <w:r w:rsidRPr="007D0568">
        <w:rPr>
          <w:rFonts w:ascii="Arial" w:hAnsi="Arial" w:cs="Arial"/>
          <w:lang w:val="en-US"/>
        </w:rPr>
        <w:br w:type="page"/>
      </w:r>
    </w:p>
    <w:sdt>
      <w:sdtPr>
        <w:id w:val="516270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2A98DD77" w14:textId="4DC4BBB9" w:rsidR="00C0353A" w:rsidRDefault="00C0353A">
          <w:pPr>
            <w:pStyle w:val="Kopvaninhoudsopgave"/>
          </w:pPr>
          <w:r>
            <w:t>Inhoud</w:t>
          </w:r>
        </w:p>
        <w:p w14:paraId="79BC7369" w14:textId="38DCB5D4" w:rsidR="00C0353A" w:rsidRDefault="00C0353A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20214" w:history="1">
            <w:r w:rsidRPr="008E18BF">
              <w:rPr>
                <w:rStyle w:val="Hyperlink"/>
                <w:rFonts w:ascii="Arial" w:hAnsi="Arial" w:cs="Arial"/>
                <w:noProof/>
                <w:lang w:bidi="nl-NL"/>
              </w:rPr>
              <w:t>Overzicht van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8299" w14:textId="0EDF3EDE" w:rsidR="00C0353A" w:rsidRDefault="00C0353A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5" w:history="1">
            <w:r w:rsidRPr="008E18BF">
              <w:rPr>
                <w:rStyle w:val="Hyperlink"/>
                <w:rFonts w:ascii="Arial" w:hAnsi="Arial" w:cs="Arial"/>
                <w:noProof/>
                <w:lang w:bidi="nl-NL"/>
              </w:rPr>
              <w:t>Doelstellingen: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005F" w14:textId="1DE26731" w:rsidR="00C0353A" w:rsidRDefault="00C0353A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6" w:history="1">
            <w:r w:rsidRPr="008E18BF">
              <w:rPr>
                <w:rStyle w:val="Hyperlink"/>
                <w:rFonts w:ascii="Arial" w:hAnsi="Arial" w:cs="Arial"/>
                <w:noProof/>
                <w:lang w:bidi="nl-NL"/>
              </w:rPr>
              <w:t>Vereisten/taken: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1FB8" w14:textId="0CA2B884" w:rsidR="00C0353A" w:rsidRDefault="00C0353A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7" w:history="1">
            <w:r w:rsidRPr="008E18BF">
              <w:rPr>
                <w:rStyle w:val="Hyperlink"/>
                <w:rFonts w:ascii="Arial" w:hAnsi="Arial" w:cs="Arial"/>
                <w:noProof/>
              </w:rPr>
              <w:t>Aantekeningen/ Onderzoek: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9C34" w14:textId="1C3795A8" w:rsidR="00C0353A" w:rsidRDefault="00C0353A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8" w:history="1">
            <w:r w:rsidRPr="008E18BF">
              <w:rPr>
                <w:rStyle w:val="Hyperlink"/>
                <w:rFonts w:ascii="Arial" w:hAnsi="Arial" w:cs="Arial"/>
                <w:noProof/>
              </w:rPr>
              <w:t>Stappenplan: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3FDE" w14:textId="452367EF" w:rsidR="00C0353A" w:rsidRDefault="00C0353A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9" w:history="1">
            <w:r w:rsidRPr="008E18BF">
              <w:rPr>
                <w:rStyle w:val="Hyperlink"/>
                <w:rFonts w:ascii="Arial" w:hAnsi="Arial" w:cs="Arial"/>
                <w:noProof/>
              </w:rPr>
              <w:t>Samenvatting: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24B5" w14:textId="7F3FA662" w:rsidR="00C0353A" w:rsidRDefault="00C0353A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20" w:history="1">
            <w:r w:rsidRPr="008E18BF">
              <w:rPr>
                <w:rStyle w:val="Hyperlink"/>
                <w:rFonts w:ascii="Arial" w:hAnsi="Arial" w:cs="Arial"/>
                <w:noProof/>
              </w:rPr>
              <w:t>Koppelingen: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F479" w14:textId="47DEEA06" w:rsidR="00C0353A" w:rsidRDefault="00C0353A">
          <w:r>
            <w:rPr>
              <w:b/>
              <w:bCs/>
            </w:rPr>
            <w:fldChar w:fldCharType="end"/>
          </w:r>
        </w:p>
      </w:sdtContent>
    </w:sdt>
    <w:p w14:paraId="1B2C8CCB" w14:textId="77777777" w:rsidR="00AF0F81" w:rsidRDefault="00AF0F81">
      <w:pPr>
        <w:rPr>
          <w:rFonts w:ascii="Arial" w:hAnsi="Arial" w:cs="Arial"/>
        </w:rPr>
      </w:pPr>
    </w:p>
    <w:p w14:paraId="16C16CC9" w14:textId="07B08D62" w:rsidR="00AF0F81" w:rsidRDefault="00AF0F81">
      <w:pPr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</w:rPr>
        <w:br w:type="page"/>
      </w:r>
    </w:p>
    <w:bookmarkStart w:id="0" w:name="_Toc127520214"/>
    <w:p w14:paraId="6938CEED" w14:textId="77777777" w:rsidR="000B0DF8" w:rsidRPr="007D0568" w:rsidRDefault="000B0DF8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Overzicht van project:"/>
          <w:tag w:val="Overzicht van project:"/>
          <w:id w:val="-231312045"/>
          <w:placeholder>
            <w:docPart w:val="FCE9520EC1D94D98975DB6DBA88D2030"/>
          </w:placeholder>
          <w:temporary/>
          <w:showingPlcHdr/>
          <w15:appearance w15:val="hidden"/>
        </w:sdtPr>
        <w:sdtContent>
          <w:r w:rsidRPr="007D0568">
            <w:rPr>
              <w:rFonts w:ascii="Arial" w:hAnsi="Arial" w:cs="Arial"/>
              <w:lang w:bidi="nl-NL"/>
            </w:rPr>
            <w:t>Overzicht van project:</w:t>
          </w:r>
        </w:sdtContent>
      </w:sdt>
      <w:bookmarkEnd w:id="0"/>
    </w:p>
    <w:p w14:paraId="4367597A" w14:textId="77777777" w:rsidR="000B0DF8" w:rsidRPr="007D0568" w:rsidRDefault="000B0DF8" w:rsidP="000B0DF8">
      <w:pPr>
        <w:rPr>
          <w:rFonts w:ascii="Arial" w:hAnsi="Arial" w:cs="Arial"/>
        </w:rPr>
      </w:pPr>
      <w:r w:rsidRPr="007D0568">
        <w:rPr>
          <w:rFonts w:ascii="Arial" w:hAnsi="Arial" w:cs="Arial"/>
        </w:rPr>
        <w:t>Het maken en verantwoorden van technische beslissingen voor het project/ eindproduct zodat functionele eisen en wensen gehaald gaan worden. Verder moet er een calculator geprogrammeerd worden en een expressie functie test.</w:t>
      </w:r>
    </w:p>
    <w:bookmarkStart w:id="1" w:name="_Toc127520215"/>
    <w:p w14:paraId="6EE06F11" w14:textId="77777777" w:rsidR="000B0DF8" w:rsidRPr="007D0568" w:rsidRDefault="000B0DF8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Doelstellingen:"/>
          <w:tag w:val="Doelstellingen:"/>
          <w:id w:val="-63415929"/>
          <w:placeholder>
            <w:docPart w:val="CBDECE1A398E4DB8B18FF0FCF0A42733"/>
          </w:placeholder>
          <w:temporary/>
          <w:showingPlcHdr/>
          <w15:appearance w15:val="hidden"/>
        </w:sdtPr>
        <w:sdtContent>
          <w:r w:rsidRPr="007D0568">
            <w:rPr>
              <w:rFonts w:ascii="Arial" w:hAnsi="Arial" w:cs="Arial"/>
              <w:lang w:bidi="nl-NL"/>
            </w:rPr>
            <w:t>Doelstellingen:</w:t>
          </w:r>
        </w:sdtContent>
      </w:sdt>
      <w:bookmarkEnd w:id="1"/>
    </w:p>
    <w:p w14:paraId="3311BF89" w14:textId="77777777" w:rsidR="000B0DF8" w:rsidRPr="007D0568" w:rsidRDefault="000B0DF8" w:rsidP="000B0DF8">
      <w:pPr>
        <w:pStyle w:val="Lijstopsomteken"/>
        <w:rPr>
          <w:rFonts w:ascii="Arial" w:hAnsi="Arial" w:cs="Arial"/>
        </w:rPr>
      </w:pPr>
      <w:r w:rsidRPr="007D0568">
        <w:rPr>
          <w:rFonts w:ascii="Arial" w:hAnsi="Arial" w:cs="Arial"/>
        </w:rPr>
        <w:t>Leren hoe je goed samen werkt doormiddel van git en github.com</w:t>
      </w:r>
    </w:p>
    <w:p w14:paraId="4AEDB506" w14:textId="77777777" w:rsidR="000B0DF8" w:rsidRPr="007D0568" w:rsidRDefault="000B0DF8" w:rsidP="000B0DF8">
      <w:pPr>
        <w:pStyle w:val="Lijstopsomteken"/>
        <w:rPr>
          <w:rFonts w:ascii="Arial" w:hAnsi="Arial" w:cs="Arial"/>
        </w:rPr>
      </w:pPr>
      <w:r w:rsidRPr="007D0568">
        <w:rPr>
          <w:rFonts w:ascii="Arial" w:hAnsi="Arial" w:cs="Arial"/>
        </w:rPr>
        <w:t>Een calculator schrijven in PHP</w:t>
      </w:r>
    </w:p>
    <w:p w14:paraId="1C46813F" w14:textId="77777777" w:rsidR="000B0DF8" w:rsidRPr="007D0568" w:rsidRDefault="000B0DF8" w:rsidP="000B0DF8">
      <w:pPr>
        <w:pStyle w:val="Lijstopsomteken"/>
        <w:rPr>
          <w:rFonts w:ascii="Arial" w:hAnsi="Arial" w:cs="Arial"/>
        </w:rPr>
      </w:pPr>
      <w:r w:rsidRPr="007D0568">
        <w:rPr>
          <w:rFonts w:ascii="Arial" w:hAnsi="Arial" w:cs="Arial"/>
        </w:rPr>
        <w:t>Een methode schrijven die reguliere expressies kan testen</w:t>
      </w:r>
    </w:p>
    <w:p w14:paraId="57D90E19" w14:textId="77777777" w:rsidR="000B0DF8" w:rsidRPr="007D0568" w:rsidRDefault="000B0DF8" w:rsidP="000B0DF8">
      <w:pPr>
        <w:pStyle w:val="Lijstopsomteken"/>
        <w:rPr>
          <w:rFonts w:ascii="Arial" w:hAnsi="Arial" w:cs="Arial"/>
        </w:rPr>
      </w:pPr>
      <w:r w:rsidRPr="007D0568">
        <w:rPr>
          <w:rFonts w:ascii="Arial" w:hAnsi="Arial" w:cs="Arial"/>
        </w:rPr>
        <w:t>Een recursieve methode die willekeurige tafels laat zien t/m X10</w:t>
      </w:r>
    </w:p>
    <w:bookmarkStart w:id="2" w:name="_Toc127520216"/>
    <w:p w14:paraId="3CFEC879" w14:textId="77777777" w:rsidR="000B0DF8" w:rsidRPr="007D0568" w:rsidRDefault="000B0DF8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Vereisten/taken:"/>
          <w:tag w:val="Vereisten/taken:"/>
          <w:id w:val="1725405758"/>
          <w:placeholder>
            <w:docPart w:val="B5334CF97BD445BC88055D66F043B9AF"/>
          </w:placeholder>
          <w:temporary/>
          <w:showingPlcHdr/>
          <w15:appearance w15:val="hidden"/>
        </w:sdtPr>
        <w:sdtContent>
          <w:r w:rsidRPr="007D0568">
            <w:rPr>
              <w:rFonts w:ascii="Arial" w:hAnsi="Arial" w:cs="Arial"/>
              <w:lang w:bidi="nl-NL"/>
            </w:rPr>
            <w:t>Vereisten/taken:</w:t>
          </w:r>
        </w:sdtContent>
      </w:sdt>
      <w:bookmarkEnd w:id="2"/>
    </w:p>
    <w:p w14:paraId="155D994F" w14:textId="77777777" w:rsidR="000B0DF8" w:rsidRPr="007D0568" w:rsidRDefault="000B0DF8" w:rsidP="000B0DF8">
      <w:pPr>
        <w:pStyle w:val="Normaal-inspringen"/>
        <w:rPr>
          <w:rFonts w:ascii="Arial" w:hAnsi="Arial" w:cs="Arial"/>
        </w:rPr>
      </w:pPr>
      <w:r w:rsidRPr="007D0568">
        <w:rPr>
          <w:rFonts w:ascii="Arial" w:hAnsi="Arial" w:cs="Arial"/>
        </w:rPr>
        <w:t>Documentatie schrijven</w:t>
      </w:r>
    </w:p>
    <w:p w14:paraId="42CF2CE3" w14:textId="77777777" w:rsidR="000B0DF8" w:rsidRPr="007D0568" w:rsidRDefault="000B0DF8" w:rsidP="000B0DF8">
      <w:pPr>
        <w:pStyle w:val="Normaal-inspringen"/>
        <w:rPr>
          <w:rFonts w:ascii="Arial" w:hAnsi="Arial" w:cs="Arial"/>
        </w:rPr>
      </w:pPr>
      <w:r w:rsidRPr="007D0568">
        <w:rPr>
          <w:rFonts w:ascii="Arial" w:hAnsi="Arial" w:cs="Arial"/>
        </w:rPr>
        <w:t>Calculator programmeren in PHP</w:t>
      </w:r>
    </w:p>
    <w:p w14:paraId="20F9DB5B" w14:textId="77777777" w:rsidR="000B0DF8" w:rsidRPr="007D0568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7D0568">
        <w:rPr>
          <w:rFonts w:ascii="Arial" w:hAnsi="Arial" w:cs="Arial"/>
        </w:rPr>
        <w:t>Optellen</w:t>
      </w:r>
    </w:p>
    <w:p w14:paraId="2C60F233" w14:textId="77777777" w:rsidR="000B0DF8" w:rsidRPr="007D0568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7D0568">
        <w:rPr>
          <w:rFonts w:ascii="Arial" w:hAnsi="Arial" w:cs="Arial"/>
        </w:rPr>
        <w:t>Aftrekken</w:t>
      </w:r>
    </w:p>
    <w:p w14:paraId="1E385496" w14:textId="77777777" w:rsidR="000B0DF8" w:rsidRPr="007D0568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7D0568">
        <w:rPr>
          <w:rFonts w:ascii="Arial" w:hAnsi="Arial" w:cs="Arial"/>
        </w:rPr>
        <w:t>Delen</w:t>
      </w:r>
    </w:p>
    <w:p w14:paraId="7211D1F6" w14:textId="77777777" w:rsidR="000B0DF8" w:rsidRPr="007D0568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7D0568">
        <w:rPr>
          <w:rFonts w:ascii="Arial" w:hAnsi="Arial" w:cs="Arial"/>
        </w:rPr>
        <w:t>Vermenigvuldigen</w:t>
      </w:r>
    </w:p>
    <w:p w14:paraId="30B0B18B" w14:textId="77777777" w:rsidR="000B0DF8" w:rsidRPr="007D0568" w:rsidRDefault="000B0DF8" w:rsidP="000B0DF8">
      <w:pPr>
        <w:pStyle w:val="Normaal-inspringen"/>
        <w:rPr>
          <w:rFonts w:ascii="Arial" w:hAnsi="Arial" w:cs="Arial"/>
        </w:rPr>
      </w:pPr>
      <w:r w:rsidRPr="007D0568">
        <w:rPr>
          <w:rFonts w:ascii="Arial" w:hAnsi="Arial" w:cs="Arial"/>
        </w:rPr>
        <w:t>Methode die reguliere expressies kan testen</w:t>
      </w:r>
    </w:p>
    <w:p w14:paraId="0597FFFC" w14:textId="77777777" w:rsidR="000B0DF8" w:rsidRPr="007D0568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7D0568">
        <w:rPr>
          <w:rStyle w:val="markedcontent"/>
          <w:rFonts w:ascii="Arial" w:hAnsi="Arial" w:cs="Arial"/>
        </w:rPr>
        <w:t>Is een variabele alleen alfabetisch</w:t>
      </w:r>
    </w:p>
    <w:p w14:paraId="33441BE6" w14:textId="77777777" w:rsidR="000B0DF8" w:rsidRPr="007D0568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7D0568">
        <w:rPr>
          <w:rStyle w:val="markedcontent"/>
          <w:rFonts w:ascii="Arial" w:hAnsi="Arial" w:cs="Arial"/>
        </w:rPr>
        <w:t>Is een variabele alleen numeriek</w:t>
      </w:r>
    </w:p>
    <w:p w14:paraId="56EF069E" w14:textId="77777777" w:rsidR="000B0DF8" w:rsidRPr="007D0568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7D0568">
        <w:rPr>
          <w:rStyle w:val="markedcontent"/>
          <w:rFonts w:ascii="Arial" w:hAnsi="Arial" w:cs="Arial"/>
        </w:rPr>
        <w:t>Nederlandse postcode check</w:t>
      </w:r>
    </w:p>
    <w:p w14:paraId="2ADDC0DA" w14:textId="77777777" w:rsidR="000B0DF8" w:rsidRPr="007D0568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7D0568">
        <w:rPr>
          <w:rStyle w:val="markedcontent"/>
          <w:rFonts w:ascii="Arial" w:hAnsi="Arial" w:cs="Arial"/>
        </w:rPr>
        <w:t>Nederland mobiel nummer check</w:t>
      </w:r>
    </w:p>
    <w:p w14:paraId="183C42CA" w14:textId="77777777" w:rsidR="000B0DF8" w:rsidRPr="007D0568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7D0568">
        <w:rPr>
          <w:rStyle w:val="markedcontent"/>
          <w:rFonts w:ascii="Arial" w:hAnsi="Arial" w:cs="Arial"/>
        </w:rPr>
        <w:t>Is een variabele alleen “man” of “vrouw”</w:t>
      </w:r>
    </w:p>
    <w:p w14:paraId="5ADAFFD2" w14:textId="77777777" w:rsidR="000B0DF8" w:rsidRPr="007D0568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7D0568">
        <w:rPr>
          <w:rStyle w:val="markedcontent"/>
          <w:rFonts w:ascii="Arial" w:hAnsi="Arial" w:cs="Arial"/>
        </w:rPr>
        <w:t>Is een variabele een geldig email adres</w:t>
      </w:r>
    </w:p>
    <w:p w14:paraId="1E94FD39" w14:textId="77777777" w:rsidR="000B0DF8" w:rsidRPr="007D0568" w:rsidRDefault="000B0DF8" w:rsidP="000B0DF8">
      <w:pPr>
        <w:pStyle w:val="Normaal-inspringen"/>
        <w:numPr>
          <w:ilvl w:val="0"/>
          <w:numId w:val="8"/>
        </w:numPr>
        <w:rPr>
          <w:rFonts w:ascii="Arial" w:hAnsi="Arial" w:cs="Arial"/>
        </w:rPr>
      </w:pPr>
      <w:r w:rsidRPr="007D0568">
        <w:rPr>
          <w:rStyle w:val="markedcontent"/>
          <w:rFonts w:ascii="Arial" w:hAnsi="Arial" w:cs="Arial"/>
        </w:rPr>
        <w:t>Is een variabele een adres (alfabetisch opgevolgd door numeriek)</w:t>
      </w:r>
    </w:p>
    <w:p w14:paraId="54C336B1" w14:textId="77777777" w:rsidR="000B0DF8" w:rsidRPr="007D0568" w:rsidRDefault="000B0DF8" w:rsidP="000B0DF8">
      <w:pPr>
        <w:pStyle w:val="Normaal-inspringen"/>
        <w:rPr>
          <w:rFonts w:ascii="Arial" w:hAnsi="Arial" w:cs="Arial"/>
        </w:rPr>
      </w:pPr>
      <w:r w:rsidRPr="007D0568">
        <w:rPr>
          <w:rFonts w:ascii="Arial" w:hAnsi="Arial" w:cs="Arial"/>
        </w:rPr>
        <w:t>Recursieve methode die willekeurige tafels weergeeft.</w:t>
      </w:r>
    </w:p>
    <w:p w14:paraId="60160CF9" w14:textId="77777777" w:rsidR="000B0DF8" w:rsidRPr="007D0568" w:rsidRDefault="000B0DF8" w:rsidP="000B0DF8">
      <w:pPr>
        <w:pStyle w:val="Normaal-inspringen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7D0568">
        <w:rPr>
          <w:rStyle w:val="markedcontent"/>
          <w:rFonts w:ascii="Arial" w:hAnsi="Arial" w:cs="Arial"/>
        </w:rPr>
        <w:t>De gebruiker moet via een formulier aangeven welke tafel hij/zij wil zien.</w:t>
      </w:r>
    </w:p>
    <w:p w14:paraId="48FCA325" w14:textId="77777777" w:rsidR="000B0DF8" w:rsidRPr="007D0568" w:rsidRDefault="000B0DF8" w:rsidP="000B0DF8">
      <w:pPr>
        <w:rPr>
          <w:rStyle w:val="markedcontent"/>
          <w:rFonts w:ascii="Arial" w:hAnsi="Arial" w:cs="Arial"/>
        </w:rPr>
      </w:pPr>
      <w:r w:rsidRPr="007D0568">
        <w:rPr>
          <w:rStyle w:val="markedcontent"/>
          <w:rFonts w:ascii="Arial" w:hAnsi="Arial" w:cs="Aria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83588" w14:paraId="37EADD20" w14:textId="77777777" w:rsidTr="00683588">
        <w:tc>
          <w:tcPr>
            <w:tcW w:w="1502" w:type="dxa"/>
          </w:tcPr>
          <w:p w14:paraId="3C79A50A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2" w:type="dxa"/>
          </w:tcPr>
          <w:p w14:paraId="21BD4CCC" w14:textId="62544C7E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03" w:type="dxa"/>
          </w:tcPr>
          <w:p w14:paraId="7637F19E" w14:textId="54AC9AAC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</w:t>
            </w:r>
          </w:p>
        </w:tc>
        <w:tc>
          <w:tcPr>
            <w:tcW w:w="1503" w:type="dxa"/>
          </w:tcPr>
          <w:p w14:paraId="5B3D2D7D" w14:textId="06A1C317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</w:t>
            </w:r>
          </w:p>
        </w:tc>
        <w:tc>
          <w:tcPr>
            <w:tcW w:w="1503" w:type="dxa"/>
          </w:tcPr>
          <w:p w14:paraId="5506EE40" w14:textId="75617EF6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</w:t>
            </w:r>
          </w:p>
        </w:tc>
        <w:tc>
          <w:tcPr>
            <w:tcW w:w="1503" w:type="dxa"/>
          </w:tcPr>
          <w:p w14:paraId="05EEDEED" w14:textId="73883EC9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</w:t>
            </w:r>
          </w:p>
        </w:tc>
      </w:tr>
      <w:tr w:rsidR="00683588" w14:paraId="056BCE01" w14:textId="77777777" w:rsidTr="00683588">
        <w:tc>
          <w:tcPr>
            <w:tcW w:w="1502" w:type="dxa"/>
          </w:tcPr>
          <w:p w14:paraId="69ED206E" w14:textId="23ECADBF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</w:t>
            </w:r>
          </w:p>
        </w:tc>
        <w:tc>
          <w:tcPr>
            <w:tcW w:w="1502" w:type="dxa"/>
          </w:tcPr>
          <w:p w14:paraId="3EF099A2" w14:textId="151963A9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503" w:type="dxa"/>
          </w:tcPr>
          <w:p w14:paraId="2F42A25C" w14:textId="4C180BC4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</w:t>
            </w:r>
          </w:p>
        </w:tc>
        <w:tc>
          <w:tcPr>
            <w:tcW w:w="1503" w:type="dxa"/>
          </w:tcPr>
          <w:p w14:paraId="2A5B7A57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12712A0F" w14:textId="5038CDF4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 Cal </w:t>
            </w:r>
            <w:proofErr w:type="spellStart"/>
            <w:r>
              <w:rPr>
                <w:rFonts w:ascii="Arial" w:hAnsi="Arial" w:cs="Arial"/>
              </w:rPr>
              <w:t>Farbod</w:t>
            </w:r>
            <w:proofErr w:type="spellEnd"/>
          </w:p>
        </w:tc>
        <w:tc>
          <w:tcPr>
            <w:tcW w:w="1503" w:type="dxa"/>
          </w:tcPr>
          <w:p w14:paraId="1A673BBF" w14:textId="77777777" w:rsidR="00683588" w:rsidRDefault="00683588">
            <w:pPr>
              <w:rPr>
                <w:rFonts w:ascii="Arial" w:hAnsi="Arial" w:cs="Arial"/>
              </w:rPr>
            </w:pPr>
          </w:p>
        </w:tc>
      </w:tr>
      <w:tr w:rsidR="00683588" w14:paraId="77CF1FD9" w14:textId="77777777" w:rsidTr="00683588">
        <w:tc>
          <w:tcPr>
            <w:tcW w:w="1502" w:type="dxa"/>
          </w:tcPr>
          <w:p w14:paraId="6E5EA730" w14:textId="6D1E5F55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2</w:t>
            </w:r>
          </w:p>
        </w:tc>
        <w:tc>
          <w:tcPr>
            <w:tcW w:w="1502" w:type="dxa"/>
          </w:tcPr>
          <w:p w14:paraId="13CAB802" w14:textId="49020AA1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6301EEAE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5C2E6DC3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7C35C8E6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36691172" w14:textId="77777777" w:rsidR="00683588" w:rsidRDefault="00683588">
            <w:pPr>
              <w:rPr>
                <w:rFonts w:ascii="Arial" w:hAnsi="Arial" w:cs="Arial"/>
              </w:rPr>
            </w:pPr>
          </w:p>
        </w:tc>
      </w:tr>
      <w:tr w:rsidR="00683588" w14:paraId="40EF309E" w14:textId="77777777" w:rsidTr="00683588">
        <w:tc>
          <w:tcPr>
            <w:tcW w:w="1502" w:type="dxa"/>
          </w:tcPr>
          <w:p w14:paraId="1415490D" w14:textId="5E121AB3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3</w:t>
            </w:r>
          </w:p>
        </w:tc>
        <w:tc>
          <w:tcPr>
            <w:tcW w:w="1502" w:type="dxa"/>
          </w:tcPr>
          <w:p w14:paraId="6005B513" w14:textId="4040E16F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560093CF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6F335A57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201DBC42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2FCC052C" w14:textId="77777777" w:rsidR="00683588" w:rsidRDefault="00683588">
            <w:pPr>
              <w:rPr>
                <w:rFonts w:ascii="Arial" w:hAnsi="Arial" w:cs="Arial"/>
              </w:rPr>
            </w:pPr>
          </w:p>
        </w:tc>
      </w:tr>
      <w:tr w:rsidR="00683588" w14:paraId="70689951" w14:textId="77777777" w:rsidTr="00683588">
        <w:tc>
          <w:tcPr>
            <w:tcW w:w="1502" w:type="dxa"/>
          </w:tcPr>
          <w:p w14:paraId="105821AD" w14:textId="4161C011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4</w:t>
            </w:r>
          </w:p>
        </w:tc>
        <w:tc>
          <w:tcPr>
            <w:tcW w:w="1502" w:type="dxa"/>
          </w:tcPr>
          <w:p w14:paraId="3328E9C0" w14:textId="0FA03684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439C481C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5D874073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28C0534C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75484414" w14:textId="77777777" w:rsidR="00683588" w:rsidRDefault="00683588">
            <w:pPr>
              <w:rPr>
                <w:rFonts w:ascii="Arial" w:hAnsi="Arial" w:cs="Arial"/>
              </w:rPr>
            </w:pPr>
          </w:p>
        </w:tc>
      </w:tr>
      <w:tr w:rsidR="00683588" w14:paraId="64A5C671" w14:textId="77777777" w:rsidTr="00683588">
        <w:tc>
          <w:tcPr>
            <w:tcW w:w="1502" w:type="dxa"/>
          </w:tcPr>
          <w:p w14:paraId="371A3A37" w14:textId="6634918E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5</w:t>
            </w:r>
          </w:p>
        </w:tc>
        <w:tc>
          <w:tcPr>
            <w:tcW w:w="1502" w:type="dxa"/>
          </w:tcPr>
          <w:p w14:paraId="77CEA18C" w14:textId="20109469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4D187211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3DDCD9E8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5CA06A0D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11116D96" w14:textId="77777777" w:rsidR="00683588" w:rsidRDefault="00683588">
            <w:pPr>
              <w:rPr>
                <w:rFonts w:ascii="Arial" w:hAnsi="Arial" w:cs="Arial"/>
              </w:rPr>
            </w:pPr>
          </w:p>
        </w:tc>
      </w:tr>
      <w:tr w:rsidR="00683588" w14:paraId="52F3B575" w14:textId="77777777" w:rsidTr="00683588">
        <w:tc>
          <w:tcPr>
            <w:tcW w:w="1502" w:type="dxa"/>
          </w:tcPr>
          <w:p w14:paraId="7858DE17" w14:textId="5D8441A4" w:rsidR="00683588" w:rsidRDefault="0068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6</w:t>
            </w:r>
          </w:p>
        </w:tc>
        <w:tc>
          <w:tcPr>
            <w:tcW w:w="1502" w:type="dxa"/>
          </w:tcPr>
          <w:p w14:paraId="46BACAAC" w14:textId="0438210F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06FDF85D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582DAD06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6B53A395" w14:textId="77777777" w:rsidR="00683588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02B77442" w14:textId="77777777" w:rsidR="00683588" w:rsidRDefault="00683588">
            <w:pPr>
              <w:rPr>
                <w:rFonts w:ascii="Arial" w:hAnsi="Arial" w:cs="Arial"/>
              </w:rPr>
            </w:pPr>
          </w:p>
        </w:tc>
      </w:tr>
    </w:tbl>
    <w:p w14:paraId="48628C63" w14:textId="51578FA3" w:rsidR="00AF0F81" w:rsidRDefault="00AF0F81">
      <w:pPr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</w:rPr>
        <w:br w:type="page"/>
      </w:r>
    </w:p>
    <w:p w14:paraId="35B6851A" w14:textId="0A7F1558" w:rsidR="00563FE4" w:rsidRPr="007D0568" w:rsidRDefault="00FE51DB" w:rsidP="00874AA1">
      <w:pPr>
        <w:pStyle w:val="Kop1"/>
        <w:rPr>
          <w:rFonts w:ascii="Arial" w:hAnsi="Arial" w:cs="Arial"/>
        </w:rPr>
      </w:pPr>
      <w:bookmarkStart w:id="3" w:name="_Toc127520217"/>
      <w:r w:rsidRPr="007D0568">
        <w:rPr>
          <w:rFonts w:ascii="Arial" w:hAnsi="Arial" w:cs="Arial"/>
        </w:rPr>
        <w:lastRenderedPageBreak/>
        <w:t>Aantekeningen/ Onderzoek</w:t>
      </w:r>
      <w:r w:rsidR="007D0568" w:rsidRPr="007D0568">
        <w:rPr>
          <w:rFonts w:ascii="Arial" w:hAnsi="Arial" w:cs="Arial"/>
        </w:rPr>
        <w:t>:</w:t>
      </w:r>
      <w:bookmarkEnd w:id="3"/>
    </w:p>
    <w:p w14:paraId="361D10A9" w14:textId="77777777" w:rsidR="00563FE4" w:rsidRPr="007D0568" w:rsidRDefault="00000000" w:rsidP="00874AA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Hier kunnen leerlingen/studenten hun ideeën en onderzoek vastleggen terwijl ze de informatie verzamelen die nodig is om hun project te voltooien.:"/>
          <w:tag w:val="Hier kunnen leerlingen/studenten hun ideeën en onderzoek vastleggen terwijl ze de informatie verzamelen die nodig is om hun project te voltooien.:"/>
          <w:id w:val="1431245984"/>
          <w:placeholder>
            <w:docPart w:val="2B4187811A8B44B0AF09BFB8BAEC73D7"/>
          </w:placeholder>
          <w:temporary/>
          <w:showingPlcHdr/>
          <w15:appearance w15:val="hidden"/>
        </w:sdtPr>
        <w:sdtContent>
          <w:r w:rsidR="002F1EA7" w:rsidRPr="007D0568">
            <w:rPr>
              <w:rFonts w:ascii="Arial" w:hAnsi="Arial" w:cs="Arial"/>
              <w:lang w:bidi="nl-NL"/>
            </w:rPr>
            <w:t>Hier kunnen leerlingen/studenten hun ideeën en onderzoek vastleggen terwijl ze de informatie verzamelen die nodig is om hun project te voltooien.</w:t>
          </w:r>
        </w:sdtContent>
      </w:sdt>
    </w:p>
    <w:p w14:paraId="1414F18C" w14:textId="268E0EC0" w:rsidR="00563FE4" w:rsidRPr="007D0568" w:rsidRDefault="00FE51DB" w:rsidP="00874AA1">
      <w:pPr>
        <w:pStyle w:val="Kop1"/>
        <w:rPr>
          <w:rFonts w:ascii="Arial" w:hAnsi="Arial" w:cs="Arial"/>
        </w:rPr>
      </w:pPr>
      <w:bookmarkStart w:id="4" w:name="_Toc127520218"/>
      <w:r w:rsidRPr="007D0568">
        <w:rPr>
          <w:rFonts w:ascii="Arial" w:hAnsi="Arial" w:cs="Arial"/>
        </w:rPr>
        <w:t>Stappenplan</w:t>
      </w:r>
      <w:r w:rsidR="007D0568" w:rsidRPr="007D0568">
        <w:rPr>
          <w:rFonts w:ascii="Arial" w:hAnsi="Arial" w:cs="Arial"/>
        </w:rPr>
        <w:t>:</w:t>
      </w:r>
      <w:bookmarkEnd w:id="4"/>
    </w:p>
    <w:p w14:paraId="26602E25" w14:textId="15C67D62" w:rsidR="00432A3E" w:rsidRPr="007D0568" w:rsidRDefault="00000000" w:rsidP="00763ED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Nadat leerlingen/studenten het nodige onderzoek hebben uitgevoerd, maken ze hier een plan voor hun project. Overweeg goedkeuring door de docent te vereisen voordat de leerlingen/studenten doorgaan met de implementatiefase van het project.:"/>
          <w:tag w:val="Nadat leerlingen/studenten het nodige onderzoek hebben uitgevoerd, maken ze hier een plan voor hun project. Overweeg goedkeuring door de docent te vereisen voordat de leerlingen/studenten doorgaan met de implementatiefase van het project.:"/>
          <w:id w:val="-902136460"/>
          <w:placeholder>
            <w:docPart w:val="20BF7B5FB3834F57972A73F554EC1936"/>
          </w:placeholder>
          <w:temporary/>
          <w:showingPlcHdr/>
          <w15:appearance w15:val="hidden"/>
        </w:sdtPr>
        <w:sdtContent>
          <w:r w:rsidR="002F1EA7" w:rsidRPr="007D0568">
            <w:rPr>
              <w:rFonts w:ascii="Arial" w:hAnsi="Arial" w:cs="Arial"/>
              <w:lang w:bidi="nl-NL"/>
            </w:rPr>
            <w:t>Nadat leerlingen/studenten het nodige onderzoek hebben uitgevoerd, maken ze hier een plan voor hun project. Overweeg goedkeuring door de docent te vereisen voordat de leerlingen/studenten doorgaan met de implementatiefase van het project.</w:t>
          </w:r>
        </w:sdtContent>
      </w:sdt>
    </w:p>
    <w:p w14:paraId="52D70A1E" w14:textId="32D8AE79" w:rsidR="00563FE4" w:rsidRPr="007D0568" w:rsidRDefault="00763ED4" w:rsidP="00874AA1">
      <w:pPr>
        <w:pStyle w:val="Kop1"/>
        <w:rPr>
          <w:rFonts w:ascii="Arial" w:hAnsi="Arial" w:cs="Arial"/>
        </w:rPr>
      </w:pPr>
      <w:bookmarkStart w:id="5" w:name="_Toc127520219"/>
      <w:r w:rsidRPr="007D0568">
        <w:rPr>
          <w:rFonts w:ascii="Arial" w:hAnsi="Arial" w:cs="Arial"/>
        </w:rPr>
        <w:t>Samenvatting</w:t>
      </w:r>
      <w:r w:rsidR="007D0568" w:rsidRPr="007D0568">
        <w:rPr>
          <w:rFonts w:ascii="Arial" w:hAnsi="Arial" w:cs="Arial"/>
        </w:rPr>
        <w:t>:</w:t>
      </w:r>
      <w:bookmarkEnd w:id="5"/>
    </w:p>
    <w:p w14:paraId="1EABFA71" w14:textId="77777777" w:rsidR="00563FE4" w:rsidRPr="007D0568" w:rsidRDefault="00000000" w:rsidP="00874AA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Mogelijke vragen voor leerlingen/studenten: Wat heb je geleerd? Wat werkte goed? Wat was het meest uitdagende aspect van dit project? Wat ga je de volgende keer anders doen?:"/>
          <w:tag w:val="Mogelijke vragen voor leerlingen/studenten: Wat heb je geleerd? Wat werkte goed? Wat was het meest uitdagende aspect van dit project? Wat ga je de volgende keer anders doen?:"/>
          <w:id w:val="1493913198"/>
          <w:placeholder>
            <w:docPart w:val="32D1656208F04FFDA417918624D05778"/>
          </w:placeholder>
          <w:temporary/>
          <w:showingPlcHdr/>
          <w15:appearance w15:val="hidden"/>
        </w:sdtPr>
        <w:sdtContent>
          <w:r w:rsidR="002F1EA7" w:rsidRPr="007D0568">
            <w:rPr>
              <w:rFonts w:ascii="Arial" w:hAnsi="Arial" w:cs="Arial"/>
              <w:lang w:bidi="nl-NL"/>
            </w:rPr>
            <w:t>Mogelijke vragen voor leerlingen/studenten: Wat heb je geleerd? Wat werkte goed? Wat was het meest uitdagende aspect van dit project? Wat ga je de volgende keer anders doen?</w:t>
          </w:r>
        </w:sdtContent>
      </w:sdt>
    </w:p>
    <w:p w14:paraId="46B376D9" w14:textId="4051A49B" w:rsidR="00563FE4" w:rsidRPr="007D0568" w:rsidRDefault="00FE51DB" w:rsidP="00874AA1">
      <w:pPr>
        <w:pStyle w:val="Kop1"/>
        <w:rPr>
          <w:rFonts w:ascii="Arial" w:hAnsi="Arial" w:cs="Arial"/>
        </w:rPr>
      </w:pPr>
      <w:bookmarkStart w:id="6" w:name="_Toc127520220"/>
      <w:r w:rsidRPr="007D0568">
        <w:rPr>
          <w:rFonts w:ascii="Arial" w:hAnsi="Arial" w:cs="Arial"/>
        </w:rPr>
        <w:t>Koppelingen:</w:t>
      </w:r>
      <w:bookmarkEnd w:id="6"/>
    </w:p>
    <w:p w14:paraId="6DE34CB4" w14:textId="0D9A2450" w:rsidR="00044941" w:rsidRPr="007D0568" w:rsidRDefault="00763ED4" w:rsidP="00874AA1">
      <w:pPr>
        <w:rPr>
          <w:rFonts w:ascii="Arial" w:hAnsi="Arial" w:cs="Arial"/>
        </w:rPr>
      </w:pPr>
      <w:proofErr w:type="gramStart"/>
      <w:r w:rsidRPr="007D0568">
        <w:rPr>
          <w:rFonts w:ascii="Arial" w:hAnsi="Arial" w:cs="Arial"/>
        </w:rPr>
        <w:t>https://github.com/Farbod007/php2</w:t>
      </w:r>
      <w:proofErr w:type="gramEnd"/>
    </w:p>
    <w:sectPr w:rsidR="00044941" w:rsidRPr="007D0568" w:rsidSect="008E1D8B">
      <w:footerReference w:type="default" r:id="rId11"/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F589" w14:textId="77777777" w:rsidR="00794CB8" w:rsidRDefault="00794CB8" w:rsidP="00524988">
      <w:pPr>
        <w:spacing w:after="0" w:line="240" w:lineRule="auto"/>
      </w:pPr>
      <w:r>
        <w:separator/>
      </w:r>
    </w:p>
  </w:endnote>
  <w:endnote w:type="continuationSeparator" w:id="0">
    <w:p w14:paraId="64514EDF" w14:textId="77777777" w:rsidR="00794CB8" w:rsidRDefault="00794CB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FBBC" w14:textId="77777777" w:rsidR="00AF0F81" w:rsidRDefault="00AF0F81">
    <w:pPr>
      <w:pStyle w:val="Voettekst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2599F74" w14:textId="77777777" w:rsidR="00AF0F81" w:rsidRDefault="00AF0F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2C05" w14:textId="77777777" w:rsidR="00794CB8" w:rsidRDefault="00794CB8" w:rsidP="00524988">
      <w:pPr>
        <w:spacing w:after="0" w:line="240" w:lineRule="auto"/>
      </w:pPr>
      <w:r>
        <w:separator/>
      </w:r>
    </w:p>
  </w:footnote>
  <w:footnote w:type="continuationSeparator" w:id="0">
    <w:p w14:paraId="060A6027" w14:textId="77777777" w:rsidR="00794CB8" w:rsidRDefault="00794CB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2B54E5"/>
    <w:multiLevelType w:val="hybridMultilevel"/>
    <w:tmpl w:val="37E01E6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B42A6"/>
    <w:multiLevelType w:val="hybridMultilevel"/>
    <w:tmpl w:val="1782288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548B"/>
    <w:multiLevelType w:val="hybridMultilevel"/>
    <w:tmpl w:val="5CA0C14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874D2"/>
    <w:multiLevelType w:val="hybridMultilevel"/>
    <w:tmpl w:val="F0AEC86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D1261"/>
    <w:multiLevelType w:val="hybridMultilevel"/>
    <w:tmpl w:val="A9E2CFE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3944">
    <w:abstractNumId w:val="8"/>
  </w:num>
  <w:num w:numId="2" w16cid:durableId="1313409599">
    <w:abstractNumId w:val="6"/>
  </w:num>
  <w:num w:numId="3" w16cid:durableId="2076470437">
    <w:abstractNumId w:val="3"/>
  </w:num>
  <w:num w:numId="4" w16cid:durableId="669797727">
    <w:abstractNumId w:val="0"/>
  </w:num>
  <w:num w:numId="5" w16cid:durableId="2064407800">
    <w:abstractNumId w:val="7"/>
  </w:num>
  <w:num w:numId="6" w16cid:durableId="1881045391">
    <w:abstractNumId w:val="2"/>
  </w:num>
  <w:num w:numId="7" w16cid:durableId="240334325">
    <w:abstractNumId w:val="5"/>
  </w:num>
  <w:num w:numId="8" w16cid:durableId="1918829929">
    <w:abstractNumId w:val="4"/>
  </w:num>
  <w:num w:numId="9" w16cid:durableId="2066636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4A"/>
    <w:rsid w:val="00007F32"/>
    <w:rsid w:val="000213DA"/>
    <w:rsid w:val="00044941"/>
    <w:rsid w:val="00076856"/>
    <w:rsid w:val="00097C80"/>
    <w:rsid w:val="000B0DF8"/>
    <w:rsid w:val="000F7F40"/>
    <w:rsid w:val="00115B55"/>
    <w:rsid w:val="00151A42"/>
    <w:rsid w:val="001E3ADA"/>
    <w:rsid w:val="002261A4"/>
    <w:rsid w:val="00273261"/>
    <w:rsid w:val="002B76BC"/>
    <w:rsid w:val="002F0F22"/>
    <w:rsid w:val="002F1EA7"/>
    <w:rsid w:val="003169C1"/>
    <w:rsid w:val="003F3951"/>
    <w:rsid w:val="00432A3E"/>
    <w:rsid w:val="00454237"/>
    <w:rsid w:val="00481FAD"/>
    <w:rsid w:val="00483FFD"/>
    <w:rsid w:val="004D3983"/>
    <w:rsid w:val="005244D5"/>
    <w:rsid w:val="00524988"/>
    <w:rsid w:val="00563FE4"/>
    <w:rsid w:val="005733DE"/>
    <w:rsid w:val="00575138"/>
    <w:rsid w:val="00575C9D"/>
    <w:rsid w:val="005854E9"/>
    <w:rsid w:val="00616D4A"/>
    <w:rsid w:val="00635D86"/>
    <w:rsid w:val="0067178B"/>
    <w:rsid w:val="0067652C"/>
    <w:rsid w:val="00683588"/>
    <w:rsid w:val="006B193E"/>
    <w:rsid w:val="00721452"/>
    <w:rsid w:val="00763ED4"/>
    <w:rsid w:val="00782830"/>
    <w:rsid w:val="00783197"/>
    <w:rsid w:val="00794CB8"/>
    <w:rsid w:val="007D0568"/>
    <w:rsid w:val="007D0CB5"/>
    <w:rsid w:val="008528C4"/>
    <w:rsid w:val="0087281E"/>
    <w:rsid w:val="00874AA1"/>
    <w:rsid w:val="00875B2E"/>
    <w:rsid w:val="008E1D8B"/>
    <w:rsid w:val="008F0975"/>
    <w:rsid w:val="00902E16"/>
    <w:rsid w:val="0090458D"/>
    <w:rsid w:val="0093278A"/>
    <w:rsid w:val="00AF0F81"/>
    <w:rsid w:val="00BE2E97"/>
    <w:rsid w:val="00C0353A"/>
    <w:rsid w:val="00C44CD4"/>
    <w:rsid w:val="00C5489B"/>
    <w:rsid w:val="00DE35FD"/>
    <w:rsid w:val="00E35576"/>
    <w:rsid w:val="00F04287"/>
    <w:rsid w:val="00F30680"/>
    <w:rsid w:val="00FA6F20"/>
    <w:rsid w:val="00FE51DB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109454"/>
  <w15:chartTrackingRefBased/>
  <w15:docId w15:val="{5DE9FB18-FAAC-43E3-BE7F-9DEF105D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74AA1"/>
  </w:style>
  <w:style w:type="paragraph" w:styleId="Kop1">
    <w:name w:val="heading 1"/>
    <w:basedOn w:val="Standaard"/>
    <w:link w:val="Kop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ard"/>
    <w:next w:val="Standaard"/>
    <w:link w:val="Titel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4AA1"/>
  </w:style>
  <w:style w:type="paragraph" w:styleId="Voettekst">
    <w:name w:val="footer"/>
    <w:basedOn w:val="Standaard"/>
    <w:link w:val="Voettekst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4AA1"/>
  </w:style>
  <w:style w:type="character" w:styleId="Tekstvantijdelijkeaanduiding">
    <w:name w:val="Placeholder Text"/>
    <w:basedOn w:val="Standaardalinea-lettertype"/>
    <w:uiPriority w:val="99"/>
    <w:semiHidden/>
    <w:rsid w:val="00874AA1"/>
    <w:rPr>
      <w:color w:val="808080"/>
    </w:rPr>
  </w:style>
  <w:style w:type="paragraph" w:customStyle="1" w:styleId="Normaal-inspringen">
    <w:name w:val="Normaal - inspringen"/>
    <w:basedOn w:val="Standaard"/>
    <w:uiPriority w:val="12"/>
    <w:qFormat/>
    <w:rsid w:val="00874AA1"/>
    <w:pPr>
      <w:ind w:left="720"/>
      <w:contextualSpacing/>
    </w:pPr>
  </w:style>
  <w:style w:type="character" w:customStyle="1" w:styleId="markedcontent">
    <w:name w:val="markedcontent"/>
    <w:basedOn w:val="Standaardalinea-lettertype"/>
    <w:rsid w:val="00902E16"/>
  </w:style>
  <w:style w:type="paragraph" w:styleId="Kopvaninhoudsopgave">
    <w:name w:val="TOC Heading"/>
    <w:basedOn w:val="Kop1"/>
    <w:next w:val="Standaard"/>
    <w:uiPriority w:val="39"/>
    <w:unhideWhenUsed/>
    <w:qFormat/>
    <w:rsid w:val="00C0353A"/>
    <w:pPr>
      <w:spacing w:before="240" w:after="0"/>
      <w:contextualSpacing w:val="0"/>
      <w:outlineLvl w:val="9"/>
    </w:pPr>
    <w:rPr>
      <w:b w:val="0"/>
      <w:color w:val="2F5496" w:themeColor="accent1" w:themeShade="BF"/>
      <w:sz w:val="32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C0353A"/>
    <w:pPr>
      <w:spacing w:after="100"/>
      <w:ind w:left="220"/>
    </w:pPr>
    <w:rPr>
      <w:rFonts w:eastAsiaTheme="minorEastAsia"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0353A"/>
    <w:pPr>
      <w:spacing w:after="100"/>
    </w:pPr>
    <w:rPr>
      <w:rFonts w:eastAsiaTheme="minorEastAsia"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C0353A"/>
    <w:pPr>
      <w:spacing w:after="100"/>
      <w:ind w:left="440"/>
    </w:pPr>
    <w:rPr>
      <w:rFonts w:eastAsiaTheme="minorEastAsia" w:cs="Times New Roman"/>
      <w:sz w:val="22"/>
      <w:szCs w:val="22"/>
      <w:lang w:eastAsia="nl-NL"/>
    </w:rPr>
  </w:style>
  <w:style w:type="character" w:styleId="Hyperlink">
    <w:name w:val="Hyperlink"/>
    <w:basedOn w:val="Standaardalinea-lettertype"/>
    <w:uiPriority w:val="99"/>
    <w:unhideWhenUsed/>
    <w:rsid w:val="00C0353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93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wie\AppData\Roaming\Microsoft\Templates\Leren%20op%20projectbas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4187811A8B44B0AF09BFB8BAEC73D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C56AB3-611F-4140-9E07-2140EDC98B3C}"/>
      </w:docPartPr>
      <w:docPartBody>
        <w:p w:rsidR="00000000" w:rsidRDefault="00000000">
          <w:pPr>
            <w:pStyle w:val="2B4187811A8B44B0AF09BFB8BAEC73D7"/>
          </w:pPr>
          <w:r w:rsidRPr="00874AA1">
            <w:rPr>
              <w:lang w:bidi="nl-NL"/>
            </w:rPr>
            <w:t>Hier kunnen leerlingen/studenten hun idee</w:t>
          </w:r>
          <w:r w:rsidRPr="00874AA1">
            <w:rPr>
              <w:lang w:bidi="nl-NL"/>
            </w:rPr>
            <w:t>ën en onderzoek vastleggen terwijl ze de informatie verzamelen die nodig is om hun project te voltooien.</w:t>
          </w:r>
        </w:p>
      </w:docPartBody>
    </w:docPart>
    <w:docPart>
      <w:docPartPr>
        <w:name w:val="20BF7B5FB3834F57972A73F554EC19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BAE32C-3B4F-478A-A4EA-AFAA748EC31E}"/>
      </w:docPartPr>
      <w:docPartBody>
        <w:p w:rsidR="00000000" w:rsidRDefault="00000000">
          <w:pPr>
            <w:pStyle w:val="20BF7B5FB3834F57972A73F554EC1936"/>
          </w:pPr>
          <w:r w:rsidRPr="00874AA1">
            <w:rPr>
              <w:lang w:bidi="nl-NL"/>
            </w:rPr>
            <w:t>Nadat leerlingen/studenten het nodige onderzoek hebben uitgevoerd, maken ze hier een plan voor hun proj</w:t>
          </w:r>
          <w:r w:rsidRPr="00874AA1">
            <w:rPr>
              <w:lang w:bidi="nl-NL"/>
            </w:rPr>
            <w:t>ect. Overweeg goedkeuring door de docent te vereisen voordat de leerlingen/studenten doorgaan met de implementatiefase van het project.</w:t>
          </w:r>
        </w:p>
      </w:docPartBody>
    </w:docPart>
    <w:docPart>
      <w:docPartPr>
        <w:name w:val="32D1656208F04FFDA417918624D057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928FC4-B63F-425E-9726-FFEC433F633D}"/>
      </w:docPartPr>
      <w:docPartBody>
        <w:p w:rsidR="00000000" w:rsidRDefault="00000000">
          <w:pPr>
            <w:pStyle w:val="32D1656208F04FFDA417918624D05778"/>
          </w:pPr>
          <w:r w:rsidRPr="00874AA1">
            <w:rPr>
              <w:lang w:bidi="nl-NL"/>
            </w:rPr>
            <w:t>Mogelijke vragen voor leerlingen/studenten: Wat heb je geleerd? Wat werkte goed? Wat was het meest uitdagende aspect van dit project? Wat ga je de volgende keer anders doen?</w:t>
          </w:r>
        </w:p>
      </w:docPartBody>
    </w:docPart>
    <w:docPart>
      <w:docPartPr>
        <w:name w:val="FCE9520EC1D94D98975DB6DBA88D20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47EB11-ECC1-4923-BEE2-0BBA20F29021}"/>
      </w:docPartPr>
      <w:docPartBody>
        <w:p w:rsidR="00000000" w:rsidRDefault="00A219D6" w:rsidP="00A219D6">
          <w:pPr>
            <w:pStyle w:val="FCE9520EC1D94D98975DB6DBA88D2030"/>
          </w:pPr>
          <w:r w:rsidRPr="00874AA1">
            <w:rPr>
              <w:lang w:bidi="nl-NL"/>
            </w:rPr>
            <w:t>Overzicht van project:</w:t>
          </w:r>
        </w:p>
      </w:docPartBody>
    </w:docPart>
    <w:docPart>
      <w:docPartPr>
        <w:name w:val="CBDECE1A398E4DB8B18FF0FCF0A427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F75BEE-2ED4-4B64-B488-71BF1FE10E6A}"/>
      </w:docPartPr>
      <w:docPartBody>
        <w:p w:rsidR="00000000" w:rsidRDefault="00A219D6" w:rsidP="00A219D6">
          <w:pPr>
            <w:pStyle w:val="CBDECE1A398E4DB8B18FF0FCF0A42733"/>
          </w:pPr>
          <w:r w:rsidRPr="00874AA1">
            <w:rPr>
              <w:lang w:bidi="nl-NL"/>
            </w:rPr>
            <w:t>Doelstellingen:</w:t>
          </w:r>
        </w:p>
      </w:docPartBody>
    </w:docPart>
    <w:docPart>
      <w:docPartPr>
        <w:name w:val="B5334CF97BD445BC88055D66F043B9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773D5C-435E-41A6-9151-173871796442}"/>
      </w:docPartPr>
      <w:docPartBody>
        <w:p w:rsidR="00000000" w:rsidRDefault="00A219D6" w:rsidP="00A219D6">
          <w:pPr>
            <w:pStyle w:val="B5334CF97BD445BC88055D66F043B9AF"/>
          </w:pPr>
          <w:r w:rsidRPr="00874AA1">
            <w:rPr>
              <w:lang w:bidi="nl-NL"/>
            </w:rPr>
            <w:t>Vereisten/taken: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D6"/>
    <w:rsid w:val="004B5959"/>
    <w:rsid w:val="00A2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D9CB6A12A534B88AC5196C9A72DF148">
    <w:name w:val="9D9CB6A12A534B88AC5196C9A72DF148"/>
  </w:style>
  <w:style w:type="paragraph" w:customStyle="1" w:styleId="B1CF4856B97A460A8D2EAA8D7974E76C">
    <w:name w:val="B1CF4856B97A460A8D2EAA8D7974E76C"/>
  </w:style>
  <w:style w:type="paragraph" w:customStyle="1" w:styleId="04299CF41D7D4735B6624FB37DCC23E9">
    <w:name w:val="04299CF41D7D4735B6624FB37DCC23E9"/>
  </w:style>
  <w:style w:type="paragraph" w:customStyle="1" w:styleId="2A828D98906441289DCDDF5BEC954C93">
    <w:name w:val="2A828D98906441289DCDDF5BEC954C93"/>
  </w:style>
  <w:style w:type="paragraph" w:customStyle="1" w:styleId="2D96B3609E874FFD8BC9E6F07EA9506F">
    <w:name w:val="2D96B3609E874FFD8BC9E6F07EA9506F"/>
  </w:style>
  <w:style w:type="paragraph" w:customStyle="1" w:styleId="967B3447E7D743099E12986026DC1195">
    <w:name w:val="967B3447E7D743099E12986026DC1195"/>
  </w:style>
  <w:style w:type="paragraph" w:customStyle="1" w:styleId="97899515D9BE4CBCB0F33FDABB639CB7">
    <w:name w:val="97899515D9BE4CBCB0F33FDABB639CB7"/>
  </w:style>
  <w:style w:type="paragraph" w:customStyle="1" w:styleId="B3739CAE5DE340FC86D13DD8DDECE60A">
    <w:name w:val="B3739CAE5DE340FC86D13DD8DDECE60A"/>
  </w:style>
  <w:style w:type="paragraph" w:customStyle="1" w:styleId="303A96B06E514D649F626C4643661C8D">
    <w:name w:val="303A96B06E514D649F626C4643661C8D"/>
  </w:style>
  <w:style w:type="paragraph" w:customStyle="1" w:styleId="037B31BA4CDE4B5FAF30EBD14BE4CE2F">
    <w:name w:val="037B31BA4CDE4B5FAF30EBD14BE4CE2F"/>
  </w:style>
  <w:style w:type="paragraph" w:customStyle="1" w:styleId="7DD4BE081BDF4C8EB657EA1835619E5C">
    <w:name w:val="7DD4BE081BDF4C8EB657EA1835619E5C"/>
  </w:style>
  <w:style w:type="paragraph" w:customStyle="1" w:styleId="C6E19AC5A8D141799A96F4BBA86F13A1">
    <w:name w:val="C6E19AC5A8D141799A96F4BBA86F13A1"/>
  </w:style>
  <w:style w:type="paragraph" w:customStyle="1" w:styleId="C7A268E0DC96432A8E6D6611F0FBD9BC">
    <w:name w:val="C7A268E0DC96432A8E6D6611F0FBD9BC"/>
  </w:style>
  <w:style w:type="paragraph" w:customStyle="1" w:styleId="CC35DE1345594E5D8485425334B2C97C">
    <w:name w:val="CC35DE1345594E5D8485425334B2C97C"/>
  </w:style>
  <w:style w:type="paragraph" w:customStyle="1" w:styleId="A39B627349D54EBC98A52EC637E4256B">
    <w:name w:val="A39B627349D54EBC98A52EC637E4256B"/>
  </w:style>
  <w:style w:type="paragraph" w:customStyle="1" w:styleId="89006D194B62473E87870C409C1D1A19">
    <w:name w:val="89006D194B62473E87870C409C1D1A19"/>
  </w:style>
  <w:style w:type="paragraph" w:customStyle="1" w:styleId="7E42E01138CE4D6E809C96FE91B9831D">
    <w:name w:val="7E42E01138CE4D6E809C96FE91B9831D"/>
  </w:style>
  <w:style w:type="paragraph" w:customStyle="1" w:styleId="2B4187811A8B44B0AF09BFB8BAEC73D7">
    <w:name w:val="2B4187811A8B44B0AF09BFB8BAEC73D7"/>
  </w:style>
  <w:style w:type="paragraph" w:customStyle="1" w:styleId="B7C28D3647B940FE8E52D06BD56ABA0D">
    <w:name w:val="B7C28D3647B940FE8E52D06BD56ABA0D"/>
  </w:style>
  <w:style w:type="paragraph" w:customStyle="1" w:styleId="20BF7B5FB3834F57972A73F554EC1936">
    <w:name w:val="20BF7B5FB3834F57972A73F554EC1936"/>
  </w:style>
  <w:style w:type="paragraph" w:customStyle="1" w:styleId="4BD6600555D54CC8977EB20477351440">
    <w:name w:val="4BD6600555D54CC8977EB20477351440"/>
  </w:style>
  <w:style w:type="paragraph" w:customStyle="1" w:styleId="6E21AA88824448A4B6002A346315BC9D">
    <w:name w:val="6E21AA88824448A4B6002A346315BC9D"/>
  </w:style>
  <w:style w:type="paragraph" w:customStyle="1" w:styleId="B2AAE4280FE74B2B92CF49BE8DEB7C23">
    <w:name w:val="B2AAE4280FE74B2B92CF49BE8DEB7C23"/>
  </w:style>
  <w:style w:type="paragraph" w:customStyle="1" w:styleId="F9F77F66BAF74CB781A0C550ED3D3022">
    <w:name w:val="F9F77F66BAF74CB781A0C550ED3D3022"/>
  </w:style>
  <w:style w:type="paragraph" w:customStyle="1" w:styleId="32D1656208F04FFDA417918624D05778">
    <w:name w:val="32D1656208F04FFDA417918624D05778"/>
  </w:style>
  <w:style w:type="paragraph" w:customStyle="1" w:styleId="40BB27D2F9B64CA88CA50E3022BD09A2">
    <w:name w:val="40BB27D2F9B64CA88CA50E3022BD09A2"/>
  </w:style>
  <w:style w:type="paragraph" w:customStyle="1" w:styleId="23E65DE5B94F4F19BB0D802CCEA3193E">
    <w:name w:val="23E65DE5B94F4F19BB0D802CCEA3193E"/>
  </w:style>
  <w:style w:type="paragraph" w:customStyle="1" w:styleId="0D8333F92225456B8CCB815F347BB103">
    <w:name w:val="0D8333F92225456B8CCB815F347BB103"/>
    <w:rsid w:val="00A219D6"/>
  </w:style>
  <w:style w:type="paragraph" w:customStyle="1" w:styleId="FF41EE855E104B79BF401DEB0254D2B3">
    <w:name w:val="FF41EE855E104B79BF401DEB0254D2B3"/>
    <w:rsid w:val="00A219D6"/>
  </w:style>
  <w:style w:type="paragraph" w:customStyle="1" w:styleId="211924E9CC8D4FFDB8EC08FFAA2CFD35">
    <w:name w:val="211924E9CC8D4FFDB8EC08FFAA2CFD35"/>
    <w:rsid w:val="00A219D6"/>
  </w:style>
  <w:style w:type="paragraph" w:customStyle="1" w:styleId="FCE9520EC1D94D98975DB6DBA88D2030">
    <w:name w:val="FCE9520EC1D94D98975DB6DBA88D2030"/>
    <w:rsid w:val="00A219D6"/>
  </w:style>
  <w:style w:type="paragraph" w:customStyle="1" w:styleId="CBDECE1A398E4DB8B18FF0FCF0A42733">
    <w:name w:val="CBDECE1A398E4DB8B18FF0FCF0A42733"/>
    <w:rsid w:val="00A219D6"/>
  </w:style>
  <w:style w:type="paragraph" w:customStyle="1" w:styleId="B5334CF97BD445BC88055D66F043B9AF">
    <w:name w:val="B5334CF97BD445BC88055D66F043B9AF"/>
    <w:rsid w:val="00A21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8F907B6-CFD2-406E-A03B-2A8695B5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Leren op projectbasis.dotx</Template>
  <TotalTime>2</TotalTime>
  <Pages>5</Pages>
  <Words>390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Zwiep</dc:creator>
  <cp:keywords/>
  <dc:description/>
  <cp:lastModifiedBy>Zwiep, Hans</cp:lastModifiedBy>
  <cp:revision>2</cp:revision>
  <dcterms:created xsi:type="dcterms:W3CDTF">2023-02-17T10:36:00Z</dcterms:created>
  <dcterms:modified xsi:type="dcterms:W3CDTF">2023-02-17T10:36:00Z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